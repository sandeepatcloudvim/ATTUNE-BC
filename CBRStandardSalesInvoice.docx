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1953"/>
        <w:gridCol w:w="1043"/>
        <w:gridCol w:w="4449"/>
        <w:gridCol w:w="8"/>
      </w:tblGrid>
      <w:tr w:rsidR="00ED5A83" w:rsidTr="00390535" w14:paraId="3C798929" w14:textId="77777777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184FE6" w:rsidR="0023400D" w:rsidP="0023400D" w:rsidRDefault="002C0B94" w14:paraId="764A0C7D" w14:textId="77777777">
            <w:pPr>
              <w:contextualSpacing/>
              <w:rPr>
                <w:rFonts w:asciiTheme="majorHAnsi" w:hAnsiTheme="majorHAnsi"/>
                <w:color w:val="446530" w:themeColor="accent2" w:themeShade="8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>
                <w:rPr>
                  <w:color w:val="446530" w:themeColor="accent2" w:themeShade="80"/>
                </w:rPr>
              </w:sdtEndPr>
              <w:sdtContent>
                <w:r w:rsidRPr="00184FE6" w:rsidR="0023400D">
                  <w:rPr>
                    <w:rFonts w:asciiTheme="majorHAnsi" w:hAnsiTheme="majorHAnsi"/>
                    <w:color w:val="446530" w:themeColor="accent2" w:themeShade="80"/>
                    <w:sz w:val="48"/>
                    <w:szCs w:val="48"/>
                  </w:rPr>
                  <w:t>Document Title Lbl</w:t>
                </w:r>
              </w:sdtContent>
            </w:sdt>
          </w:p>
          <w:p w:rsidR="0023400D" w:rsidP="0023400D" w:rsidRDefault="002C0B94" w14:paraId="11CE0209" w14:textId="77777777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23400D">
                  <w:t>Document No</w:t>
                </w:r>
              </w:sdtContent>
            </w:sdt>
          </w:p>
          <w:p w:rsidR="009D29F0" w:rsidP="0023400D" w:rsidRDefault="009D29F0" w14:paraId="2730D908" w14:textId="77777777">
            <w:pPr>
              <w:contextualSpacing/>
            </w:pPr>
          </w:p>
        </w:tc>
        <w:tc>
          <w:tcPr>
            <w:tcW w:w="4320" w:type="dxa"/>
            <w:gridSpan w:val="2"/>
          </w:tcPr>
          <w:p w:rsidR="009D29F0" w:rsidP="0023400D" w:rsidRDefault="00BD2C73" w14:paraId="1802BF81" w14:textId="324B1E4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3721FC2" wp14:editId="1D67CDB3">
                  <wp:extent cx="3487420" cy="9264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7420" cy="926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A83" w:rsidTr="00390535" w14:paraId="6613C695" w14:textId="77777777">
        <w:trPr>
          <w:cantSplit/>
          <w:trHeight w:val="360"/>
        </w:trPr>
        <w:tc>
          <w:tcPr>
            <w:tcW w:w="3513" w:type="dxa"/>
          </w:tcPr>
          <w:p w:rsidRPr="00EB2DC0" w:rsidR="0023400D" w:rsidP="00EB2DC0" w:rsidRDefault="0023400D" w14:paraId="1D8FC6CF" w14:textId="77777777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446530" w:themeColor="accent2" w:themeShade="80"/>
              <w:szCs w:val="18"/>
            </w:rPr>
            <w:alias w:val="#Nav: /Header/ShipToAddress_Lbl"/>
            <w:tag w:val="#Nav: CBR Standard Sales Invoice/50004"/>
            <w:id w:val="-506976557"/>
            <w:placeholder>
              <w:docPart w:val="57FD0D0C36EE4EC0A43336BFF95A2B3A"/>
            </w:placeholder>
            <w:dataBinding w:prefixMappings="xmlns:ns0='urn:microsoft-dynamics-nav/reports/CBR Standard Sales Invoice/50004/'" w:xpath="/ns0:NavWordReportXmlPart[1]/ns0:Header[1]/ns0:ShipToAddress_Lbl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184FE6" w:rsidR="0023400D" w:rsidP="002A37A1" w:rsidRDefault="0023400D" w14:paraId="2FCAAFAB" w14:textId="77777777">
                <w:pPr>
                  <w:pStyle w:val="Heading1"/>
                  <w:ind w:left="87"/>
                  <w:outlineLvl w:val="0"/>
                  <w:rPr>
                    <w:rFonts w:asciiTheme="majorHAnsi" w:hAnsiTheme="majorHAnsi"/>
                    <w:color w:val="446530" w:themeColor="accent2" w:themeShade="80"/>
                    <w:sz w:val="2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18"/>
                  </w:rPr>
                  <w:t>ShipToAddress_Lbl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446530" w:themeColor="accent2" w:themeShade="80"/>
                <w:sz w:val="28"/>
                <w:szCs w:val="28"/>
              </w:rPr>
              <w:alias w:val="#Nav: /Header/CompanyAddress1"/>
              <w:tag w:val="#Nav: CBR Standard Sales Invoice/50004"/>
              <w:id w:val="-721288217"/>
              <w:placeholder>
                <w:docPart w:val="EAD57C8AAAEA4DC3B7D05DF5636AB741"/>
              </w:placeholder>
              <w:dataBinding w:prefixMappings="xmlns:ns0='urn:microsoft-dynamics-nav/reports/CBR Standard Sales Invoice/50004/'" w:xpath="/ns0:NavWordReportXmlPart[1]/ns0:Header[1]/ns0:CompanyAddress1[1]" w:storeItemID="{680DFEB8-5DA8-4DDF-A251-C93EB82CBEF9}"/>
              <w:text/>
            </w:sdtPr>
            <w:sdtEndPr/>
            <w:sdtContent>
              <w:p w:rsidRPr="00184FE6" w:rsidR="0023400D" w:rsidP="0023400D" w:rsidRDefault="0023400D" w14:paraId="0DC1FD01" w14:textId="77777777">
                <w:pPr>
                  <w:contextualSpacing/>
                  <w:jc w:val="right"/>
                  <w:rPr>
                    <w:rFonts w:asciiTheme="majorHAnsi" w:hAnsiTheme="majorHAnsi"/>
                    <w:color w:val="446530" w:themeColor="accent2" w:themeShade="80"/>
                    <w:sz w:val="36"/>
                    <w:szCs w:val="36"/>
                  </w:rPr>
                </w:pPr>
                <w:r w:rsidRPr="00184FE6">
                  <w:rPr>
                    <w:rFonts w:asciiTheme="majorHAnsi" w:hAnsiTheme="majorHAnsi"/>
                    <w:color w:val="446530" w:themeColor="accent2" w:themeShade="8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ED5A83" w:rsidTr="00390535" w14:paraId="23A4F1A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CBR Standard Sales Invoice/50004"/>
            <w:id w:val="243469486"/>
            <w:placeholder>
              <w:docPart w:val="14CF228A6E094452B2C96AA1464BC619"/>
            </w:placeholder>
            <w:dataBinding w:prefixMappings="xmlns:ns0='urn:microsoft-dynamics-nav/reports/CBR Standard Sales Invoice/50004/'" w:xpath="/ns0:NavWordReportXmlPart[1]/ns0:Header[1]/ns0:CustomerAddress1[1]" w:storeItemID="{680DFEB8-5DA8-4DDF-A251-C93EB82CBEF9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23400D" w:rsidR="0023400D" w:rsidP="0023400D" w:rsidRDefault="0023400D" w14:paraId="1FB63D50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CBR Standard Sales Invoice/50004"/>
            <w:id w:val="-2112802966"/>
            <w:placeholder>
              <w:docPart w:val="656398A15588432C8202DEAB1D522493"/>
            </w:placeholder>
            <w:dataBinding w:prefixMappings="xmlns:ns0='urn:microsoft-dynamics-nav/reports/CBR Standard Sales Invoice/50004/'" w:xpath="/ns0:NavWordReportXmlPart[1]/ns0:Header[1]/ns0:ShipToAddress1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2D5AF138" w14:textId="77777777">
                <w:pPr>
                  <w:pStyle w:val="NoSpacing"/>
                  <w:ind w:left="87"/>
                </w:pPr>
                <w:r w:rsidRPr="00537DB7"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23400D" w:rsidP="0023400D" w:rsidRDefault="002C0B94" w14:paraId="14E4ABF1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CBR Standard Sales Invoice/500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CBR Standard Sales Invoice/50004/'" w:xpath="/ns0:NavWordReportXmlPart[1]/ns0:Header[1]/ns0:CompanyAddress2[1]" w:storeItemID="{680DFEB8-5DA8-4DDF-A251-C93EB82CBEF9}"/>
                <w:text/>
              </w:sdtPr>
              <w:sdtEndPr/>
              <w:sdtContent>
                <w:r w:rsidRPr="006921DE" w:rsidR="0023400D">
                  <w:t>CompanyAddress2</w:t>
                </w:r>
              </w:sdtContent>
            </w:sdt>
          </w:p>
        </w:tc>
      </w:tr>
      <w:tr w:rsidR="00ED5A83" w:rsidTr="00390535" w14:paraId="54C19788" w14:textId="77777777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CBR Standard Sales Invoice/50004"/>
            <w:id w:val="211629001"/>
            <w:placeholder>
              <w:docPart w:val="44BD56F6F70B4CA3B10AAA110CD80572"/>
            </w:placeholder>
            <w:dataBinding w:prefixMappings="xmlns:ns0='urn:microsoft-dynamics-nav/reports/CBR Standard Sales Invoice/50004/'" w:xpath="/ns0:NavWordReportXmlPart[1]/ns0:Header[1]/ns0:CustomerAddress2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09D84B60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CBR Standard Sales Invoice/50004"/>
            <w:id w:val="-1031335786"/>
            <w:placeholder>
              <w:docPart w:val="1B08991C120546568B22DB96BE536307"/>
            </w:placeholder>
            <w:dataBinding w:prefixMappings="xmlns:ns0='urn:microsoft-dynamics-nav/reports/CBR Standard Sales Invoice/50004/'" w:xpath="/ns0:NavWordReportXmlPart[1]/ns0:Header[1]/ns0:ShipToAddress2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49D046F7" w14:textId="77777777">
                <w:pPr>
                  <w:pStyle w:val="NoSpacing"/>
                  <w:ind w:left="87"/>
                </w:pPr>
                <w:r w:rsidRPr="00537DB7"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23400D" w:rsidP="0023400D" w:rsidRDefault="002C0B94" w14:paraId="563F4832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CBR Standard Sales Invoice/500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CBR Standard Sales Invoice/50004/'" w:xpath="/ns0:NavWordReportXmlPart[1]/ns0:Header[1]/ns0:CompanyAddress3[1]" w:storeItemID="{680DFEB8-5DA8-4DDF-A251-C93EB82CBEF9}"/>
                <w:text/>
              </w:sdtPr>
              <w:sdtEndPr/>
              <w:sdtContent>
                <w:r w:rsidRPr="006921DE" w:rsidR="0023400D">
                  <w:t>CompanyAddress3</w:t>
                </w:r>
              </w:sdtContent>
            </w:sdt>
          </w:p>
        </w:tc>
      </w:tr>
      <w:tr w:rsidR="00ED5A83" w:rsidTr="00390535" w14:paraId="66B66060" w14:textId="77777777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CBR Standard Sales Invoice/50004"/>
            <w:id w:val="-1572109726"/>
            <w:placeholder>
              <w:docPart w:val="5D70E0F275D540C397F638C9F7D04211"/>
            </w:placeholder>
            <w:dataBinding w:prefixMappings="xmlns:ns0='urn:microsoft-dynamics-nav/reports/CBR Standard Sales Invoice/50004/'" w:xpath="/ns0:NavWordReportXmlPart[1]/ns0:Header[1]/ns0:CustomerAddress3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21DF0F6E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CBR Standard Sales Invoice/50004"/>
            <w:id w:val="1520125911"/>
            <w:placeholder>
              <w:docPart w:val="E5ADF56F50074096BF5F4B996380707A"/>
            </w:placeholder>
            <w:dataBinding w:prefixMappings="xmlns:ns0='urn:microsoft-dynamics-nav/reports/CBR Standard Sales Invoice/50004/'" w:xpath="/ns0:NavWordReportXmlPart[1]/ns0:Header[1]/ns0:ShipToAddress3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055FAC55" w14:textId="77777777">
                <w:pPr>
                  <w:pStyle w:val="NoSpacing"/>
                  <w:ind w:left="87"/>
                </w:pPr>
                <w:r w:rsidRPr="00537DB7"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23400D" w:rsidP="0023400D" w:rsidRDefault="002C0B94" w14:paraId="4262E34A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CBR Standard Sales Invoice/500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CBR Standard Sales Invoice/50004/'" w:xpath="/ns0:NavWordReportXmlPart[1]/ns0:Header[1]/ns0:CompanyAddress4[1]" w:storeItemID="{680DFEB8-5DA8-4DDF-A251-C93EB82CBEF9}"/>
                <w:text/>
              </w:sdtPr>
              <w:sdtEndPr/>
              <w:sdtContent>
                <w:r w:rsidRPr="006921DE" w:rsidR="0023400D">
                  <w:t>CompanyAddress4</w:t>
                </w:r>
              </w:sdtContent>
            </w:sdt>
          </w:p>
        </w:tc>
      </w:tr>
      <w:tr w:rsidR="00ED5A83" w:rsidTr="00390535" w14:paraId="010AD985" w14:textId="77777777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CBR Standard Sales Invoice/50004"/>
            <w:id w:val="-2025857488"/>
            <w:placeholder>
              <w:docPart w:val="026DDE8B55A14F81A84F3087B79FC1BA"/>
            </w:placeholder>
            <w:dataBinding w:prefixMappings="xmlns:ns0='urn:microsoft-dynamics-nav/reports/CBR Standard Sales Invoice/50004/'" w:xpath="/ns0:NavWordReportXmlPart[1]/ns0:Header[1]/ns0:CustomerAddress4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7D9C428D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CBR Standard Sales Invoice/50004"/>
            <w:id w:val="1979024194"/>
            <w:placeholder>
              <w:docPart w:val="22AF10376605494C847E3AC3B5AFC99D"/>
            </w:placeholder>
            <w:dataBinding w:prefixMappings="xmlns:ns0='urn:microsoft-dynamics-nav/reports/CBR Standard Sales Invoice/50004/'" w:xpath="/ns0:NavWordReportXmlPart[1]/ns0:Header[1]/ns0:ShipToAddress4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6EB208D7" w14:textId="77777777">
                <w:pPr>
                  <w:pStyle w:val="NoSpacing"/>
                  <w:ind w:left="87"/>
                </w:pPr>
                <w:r w:rsidRPr="00537DB7"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23400D" w:rsidP="0023400D" w:rsidRDefault="002C0B94" w14:paraId="3F0A166B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CBR Standard Sales Invoice/500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CBR Standard Sales Invoice/50004/'" w:xpath="/ns0:NavWordReportXmlPart[1]/ns0:Header[1]/ns0:CompanyAddress5[1]" w:storeItemID="{680DFEB8-5DA8-4DDF-A251-C93EB82CBEF9}"/>
                <w:text/>
              </w:sdtPr>
              <w:sdtEndPr/>
              <w:sdtContent>
                <w:r w:rsidRPr="006921DE" w:rsidR="0023400D">
                  <w:t>CompanyAddress5</w:t>
                </w:r>
              </w:sdtContent>
            </w:sdt>
          </w:p>
        </w:tc>
      </w:tr>
      <w:tr w:rsidR="00ED5A83" w:rsidTr="00390535" w14:paraId="61C77602" w14:textId="77777777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CBR Standard Sales Invoice/50004"/>
            <w:id w:val="1398856861"/>
            <w:placeholder>
              <w:docPart w:val="5063F8D9291A4A299E2E6C826432A089"/>
            </w:placeholder>
            <w:dataBinding w:prefixMappings="xmlns:ns0='urn:microsoft-dynamics-nav/reports/CBR Standard Sales Invoice/50004/'" w:xpath="/ns0:NavWordReportXmlPart[1]/ns0:Header[1]/ns0:CustomerAddress5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18478435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CBR Standard Sales Invoice/50004"/>
            <w:id w:val="1261961521"/>
            <w:placeholder>
              <w:docPart w:val="843192B59572427CA59D048EBC9BB6F1"/>
            </w:placeholder>
            <w:dataBinding w:prefixMappings="xmlns:ns0='urn:microsoft-dynamics-nav/reports/CBR Standard Sales Invoice/50004/'" w:xpath="/ns0:NavWordReportXmlPart[1]/ns0:Header[1]/ns0:ShipToAddress5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0AA7A446" w14:textId="77777777">
                <w:pPr>
                  <w:pStyle w:val="NoSpacing"/>
                  <w:ind w:left="87"/>
                </w:pPr>
                <w:r w:rsidRPr="00537DB7"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23400D" w:rsidP="0023400D" w:rsidRDefault="002C0B94" w14:paraId="5C55C730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CBR Standard Sales Invoice/500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CBR Standard Sales Invoice/50004/'" w:xpath="/ns0:NavWordReportXmlPart[1]/ns0:Header[1]/ns0:CompanyAddress6[1]" w:storeItemID="{680DFEB8-5DA8-4DDF-A251-C93EB82CBEF9}"/>
                <w:text/>
              </w:sdtPr>
              <w:sdtEndPr/>
              <w:sdtContent>
                <w:r w:rsidRPr="006921DE" w:rsidR="0023400D">
                  <w:t>CompanyAddress6</w:t>
                </w:r>
              </w:sdtContent>
            </w:sdt>
          </w:p>
        </w:tc>
      </w:tr>
      <w:tr w:rsidR="00ED5A83" w:rsidTr="00390535" w14:paraId="74E2C0AE" w14:textId="77777777">
        <w:trPr>
          <w:cantSplit/>
          <w:trHeight w:val="274"/>
        </w:trPr>
        <w:sdt>
          <w:sdtPr>
            <w:rPr>
              <w:b/>
            </w:rPr>
            <w:alias w:val="#Nav: /Header/CustomerAddress6"/>
            <w:tag w:val="#Nav: CBR Standard Sales Invoice/50004"/>
            <w:id w:val="1010568566"/>
            <w:placeholder>
              <w:docPart w:val="85758097D8C34212AF8DAF95B08FCDF4"/>
            </w:placeholder>
            <w:dataBinding w:prefixMappings="xmlns:ns0='urn:microsoft-dynamics-nav/reports/CBR Standard Sales Invoice/50004/'" w:xpath="/ns0:NavWordReportXmlPart[1]/ns0:Header[1]/ns0:CustomerAddress6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3C070CBC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CBR Standard Sales Invoice/50004"/>
            <w:id w:val="950364648"/>
            <w:placeholder>
              <w:docPart w:val="22BED116418F4AF6B8E2393A32363909"/>
            </w:placeholder>
            <w:dataBinding w:prefixMappings="xmlns:ns0='urn:microsoft-dynamics-nav/reports/CBR Standard Sales Invoice/50004/'" w:xpath="/ns0:NavWordReportXmlPart[1]/ns0:Header[1]/ns0:ShipToAddress6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75805240" w14:textId="77777777">
                <w:pPr>
                  <w:pStyle w:val="NoSpacing"/>
                  <w:ind w:left="87"/>
                </w:pPr>
                <w:r w:rsidRPr="00537DB7">
                  <w:t>ShipToAddress6</w:t>
                </w:r>
              </w:p>
            </w:tc>
          </w:sdtContent>
        </w:sdt>
        <w:tc>
          <w:tcPr>
            <w:tcW w:w="3512" w:type="dxa"/>
            <w:gridSpan w:val="2"/>
          </w:tcPr>
          <w:p w:rsidR="0023400D" w:rsidP="0023400D" w:rsidRDefault="0023400D" w14:paraId="56E045CD" w14:textId="77777777">
            <w:pPr>
              <w:pStyle w:val="NoSpacing"/>
            </w:pPr>
          </w:p>
        </w:tc>
      </w:tr>
      <w:tr w:rsidR="00ED5A83" w:rsidTr="00390535" w14:paraId="51E76F70" w14:textId="77777777">
        <w:trPr>
          <w:cantSplit/>
          <w:trHeight w:val="290"/>
        </w:trPr>
        <w:sdt>
          <w:sdtPr>
            <w:rPr>
              <w:b/>
            </w:rPr>
            <w:alias w:val="#Nav: /Header/CustomerAddress7"/>
            <w:tag w:val="#Nav: CBR Standard Sales Invoice/50004"/>
            <w:id w:val="268747735"/>
            <w:placeholder>
              <w:docPart w:val="307BB909485C4311BBC925D3CFFB4EB9"/>
            </w:placeholder>
            <w:dataBinding w:prefixMappings="xmlns:ns0='urn:microsoft-dynamics-nav/reports/CBR Standard Sales Invoice/50004/'" w:xpath="/ns0:NavWordReportXmlPart[1]/ns0:Header[1]/ns0:CustomerAddress7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3A06D30A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CBR Standard Sales Invoice/50004"/>
            <w:id w:val="2124801436"/>
            <w:placeholder>
              <w:docPart w:val="9209D801C5E246CA851F33ED5E38EC5B"/>
            </w:placeholder>
            <w:dataBinding w:prefixMappings="xmlns:ns0='urn:microsoft-dynamics-nav/reports/CBR Standard Sales Invoice/50004/'" w:xpath="/ns0:NavWordReportXmlPart[1]/ns0:Header[1]/ns0:ShipToAddress7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32DAFBFA" w14:textId="77777777">
                <w:pPr>
                  <w:pStyle w:val="NoSpacing"/>
                  <w:ind w:left="87"/>
                </w:pPr>
                <w:r w:rsidRPr="00537DB7">
                  <w:t>ShipToAddress7</w:t>
                </w:r>
              </w:p>
            </w:tc>
          </w:sdtContent>
        </w:sdt>
        <w:tc>
          <w:tcPr>
            <w:tcW w:w="3512" w:type="dxa"/>
            <w:gridSpan w:val="2"/>
          </w:tcPr>
          <w:p w:rsidR="0023400D" w:rsidP="0023400D" w:rsidRDefault="0023400D" w14:paraId="16017B64" w14:textId="77777777">
            <w:pPr>
              <w:pStyle w:val="NoSpacing"/>
            </w:pPr>
          </w:p>
        </w:tc>
      </w:tr>
      <w:tr w:rsidR="00ED5A83" w:rsidTr="00390535" w14:paraId="65985ACB" w14:textId="77777777">
        <w:trPr>
          <w:cantSplit/>
          <w:trHeight w:val="290"/>
        </w:trPr>
        <w:sdt>
          <w:sdtPr>
            <w:rPr>
              <w:b/>
            </w:rPr>
            <w:alias w:val="#Nav: /Header/CustomerAddress8"/>
            <w:tag w:val="#Nav: CBR Standard Sales Invoice/50004"/>
            <w:id w:val="1658728615"/>
            <w:placeholder>
              <w:docPart w:val="5B99259E5F0F4219A390EAC7C6F3BC4A"/>
            </w:placeholder>
            <w:dataBinding w:prefixMappings="xmlns:ns0='urn:microsoft-dynamics-nav/reports/CBR Standard Sales Invoice/50004/'" w:xpath="/ns0:NavWordReportXmlPart[1]/ns0:Header[1]/ns0:CustomerAddress8[1]" w:storeItemID="{680DFEB8-5DA8-4DDF-A251-C93EB82CBEF9}"/>
            <w:text/>
          </w:sdtPr>
          <w:sdtEndPr/>
          <w:sdtContent>
            <w:tc>
              <w:tcPr>
                <w:tcW w:w="3513" w:type="dxa"/>
              </w:tcPr>
              <w:p w:rsidRPr="0023400D" w:rsidR="0023400D" w:rsidP="0023400D" w:rsidRDefault="0023400D" w14:paraId="36AAF9CC" w14:textId="77777777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CBR Standard Sales Invoice/50004"/>
            <w:id w:val="-761921562"/>
            <w:placeholder>
              <w:docPart w:val="A89F380269A8474CA2D26B99D54FD795"/>
            </w:placeholder>
            <w:dataBinding w:prefixMappings="xmlns:ns0='urn:microsoft-dynamics-nav/reports/CBR Standard Sales Invoice/50004/'" w:xpath="/ns0:NavWordReportXmlPart[1]/ns0:Header[1]/ns0:ShipToAddress8[1]" w:storeItemID="{680DFEB8-5DA8-4DDF-A251-C93EB82CBEF9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23400D" w:rsidP="002A37A1" w:rsidRDefault="0023400D" w14:paraId="583DE658" w14:textId="77777777">
                <w:pPr>
                  <w:pStyle w:val="NoSpacing"/>
                  <w:ind w:left="87"/>
                </w:pPr>
                <w:r w:rsidRPr="00537DB7">
                  <w:t>ShipToAddress8</w:t>
                </w:r>
              </w:p>
            </w:tc>
          </w:sdtContent>
        </w:sdt>
        <w:tc>
          <w:tcPr>
            <w:tcW w:w="3512" w:type="dxa"/>
            <w:gridSpan w:val="2"/>
          </w:tcPr>
          <w:p w:rsidR="0023400D" w:rsidP="0023400D" w:rsidRDefault="0023400D" w14:paraId="59BA92A3" w14:textId="77777777">
            <w:pPr>
              <w:pStyle w:val="NoSpacing"/>
            </w:pPr>
          </w:p>
        </w:tc>
      </w:tr>
    </w:tbl>
    <w:p w:rsidRPr="00581EF8" w:rsidR="00581EF8" w:rsidP="00581EF8" w:rsidRDefault="00581EF8" w14:paraId="20E006F3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="00E53A6E" w:rsidTr="0023400D" w14:paraId="1E60C691" w14:textId="77777777"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</w:rPr>
            <w:alias w:val="#Nav: /Header/CustomerPONumber_Lbl"/>
            <w:tag w:val="#Nav: CBR Standard Sales Invoice/50004"/>
            <w:id w:val="15119155"/>
            <w:placeholder>
              <w:docPart w:val="DefaultPlaceholder_-1854013440"/>
            </w:placeholder>
            <w:dataBinding w:prefixMappings="xmlns:ns0='urn:microsoft-dynamics-nav/reports/CBR Standard Sales Invoice/50004/'" w:xpath="/ns0:NavWordReportXmlPart[1]/ns0:Header[1]/ns0:CustomerPONumber_Lbl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184FE6" w:rsidR="00E53A6E" w:rsidP="00CC289D" w:rsidRDefault="00CC289D" w14:paraId="4D774CA7" w14:textId="77777777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  <w:t>CustomerPONumber_Lbl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</w:rPr>
            <w:id w:val="-1795193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alesPerson_Lbl[1]" w:storeItemID="{DFF8BEC2-C0A4-435F-9715-E42E03FFB647}"/>
          </w:sdtPr>
          <w:sdtEndPr/>
          <w:sdtContent>
            <w:tc>
              <w:tcPr>
                <w:tcW w:w="2633" w:type="dxa"/>
              </w:tcPr>
              <w:p w:rsidRPr="00184FE6" w:rsidR="00E53A6E" w:rsidP="002A37A1" w:rsidRDefault="00B8237D" w14:paraId="74C47B3B" w14:textId="5E63B5A1">
                <w:pPr>
                  <w:pStyle w:val="Heading1"/>
                  <w:ind w:left="68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  <w:t>SalesPerson_Lbl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  <w:lang w:val="da-DK"/>
            </w:rPr>
            <w:alias w:val="#Nav: /Header/DueDate_Lbl"/>
            <w:tag w:val="#Nav: CBR Standard Sales Invoice/50004"/>
            <w:id w:val="-1251649982"/>
            <w:placeholder>
              <w:docPart w:val="D2AF418760DF4F95A1098EA8A5A15015"/>
            </w:placeholder>
            <w:dataBinding w:prefixMappings="xmlns:ns0='urn:microsoft-dynamics-nav/reports/CBR Standard Sales Invoice/50004/'" w:xpath="/ns0:NavWordReportXmlPart[1]/ns0:Header[1]/ns0:DueDate_Lbl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184FE6" w:rsidR="00E53A6E" w:rsidP="00E53A6E" w:rsidRDefault="00E53A6E" w14:paraId="30B87B19" w14:textId="77777777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  <w:lang w:val="da-DK"/>
            </w:rPr>
            <w:alias w:val="#Nav: /Header/PaymentTermsDescription_Lbl"/>
            <w:tag w:val="#Nav: CBR Standard Sales Invoice/50004"/>
            <w:id w:val="1934628656"/>
            <w:placeholder>
              <w:docPart w:val="1AED6D4ACB07449381032C9BAAF146E4"/>
            </w:placeholder>
            <w:dataBinding w:prefixMappings="xmlns:ns0='urn:microsoft-dynamics-nav/reports/CBR Standard Sales Invoice/50004/'" w:xpath="/ns0:NavWordReportXmlPart[1]/ns0:Header[1]/ns0:PaymentTermsDescription_Lbl[1]" w:storeItemID="{680DFEB8-5DA8-4DDF-A251-C93EB82CBEF9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184FE6" w:rsidR="00E53A6E" w:rsidP="00E53A6E" w:rsidRDefault="00E53A6E" w14:paraId="305740E1" w14:textId="77777777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E53A6E" w:rsidTr="0023400D" w14:paraId="0E38B813" w14:textId="77777777">
        <w:sdt>
          <w:sdtPr>
            <w:alias w:val="#Nav: /Header/CustomerPONumber"/>
            <w:tag w:val="#Nav: CBR Standard Sales Invoice/50004"/>
            <w:id w:val="303815069"/>
            <w:placeholder>
              <w:docPart w:val="DefaultPlaceholder_-1854013440"/>
            </w:placeholder>
            <w:dataBinding w:prefixMappings="xmlns:ns0='urn:microsoft-dynamics-nav/reports/CBR Standard Sales Invoice/50004/'" w:xpath="/ns0:NavWordReportXmlPart[1]/ns0:Header[1]/ns0:CustomerPONumber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23400D" w:rsidR="00E53A6E" w:rsidP="0023400D" w:rsidRDefault="00CC289D" w14:paraId="01AE5F74" w14:textId="77777777">
                <w:pPr>
                  <w:pStyle w:val="NoSpacing"/>
                  <w:contextualSpacing/>
                </w:pPr>
                <w:r w:rsidRPr="0023400D">
                  <w:t>CustomerPONumber</w:t>
                </w:r>
              </w:p>
            </w:tc>
          </w:sdtContent>
        </w:sdt>
        <w:sdt>
          <w:sdtPr>
            <w:alias w:val="#Nav: /Header/SalesPersonName"/>
            <w:tag w:val="#Nav: CBR Standard Sales Invoice/50004"/>
            <w:id w:val="-2093382796"/>
            <w:placeholder>
              <w:docPart w:val="9EDE545B9C4745D8916E16F7CCB2F14C"/>
            </w:placeholder>
            <w:dataBinding w:prefixMappings="xmlns:ns0='urn:microsoft-dynamics-nav/reports/CBR Standard Sales Invoice/50004/'" w:xpath="/ns0:NavWordReportXmlPart[1]/ns0:Header[1]/ns0:SalesPersonName[1]" w:storeItemID="{680DFEB8-5DA8-4DDF-A251-C93EB82CBEF9}"/>
            <w:text/>
          </w:sdtPr>
          <w:sdtEndPr/>
          <w:sdtContent>
            <w:tc>
              <w:tcPr>
                <w:tcW w:w="2633" w:type="dxa"/>
              </w:tcPr>
              <w:p w:rsidRPr="0023400D" w:rsidR="00E53A6E" w:rsidP="002A37A1" w:rsidRDefault="00E53A6E" w14:paraId="19909027" w14:textId="77777777">
                <w:pPr>
                  <w:pStyle w:val="NoSpacing"/>
                  <w:ind w:left="68"/>
                  <w:contextualSpacing/>
                </w:pPr>
                <w:r w:rsidRPr="0023400D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CBR Standard Sales Invoice/50004"/>
            <w:id w:val="1703123343"/>
            <w:placeholder>
              <w:docPart w:val="C13A28D8DEA949EB9C5EF942939F7C9C"/>
            </w:placeholder>
            <w:dataBinding w:prefixMappings="xmlns:ns0='urn:microsoft-dynamics-nav/reports/CBR Standard Sales Invoice/50004/'" w:xpath="/ns0:NavWordReportXmlPart[1]/ns0:Header[1]/ns0:DueDate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23400D" w:rsidR="00E53A6E" w:rsidP="0023400D" w:rsidRDefault="00E53A6E" w14:paraId="59F6E5AF" w14:textId="77777777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CBR Standard Sales Invoice/50004"/>
            <w:id w:val="-419950001"/>
            <w:placeholder>
              <w:docPart w:val="95C8C422EF0B438983B98CA673CA4C71"/>
            </w:placeholder>
            <w:dataBinding w:prefixMappings="xmlns:ns0='urn:microsoft-dynamics-nav/reports/CBR Standard Sales Invoice/50004/'" w:xpath="/ns0:NavWordReportXmlPart[1]/ns0:Header[1]/ns0:PaymentTermsDescription[1]" w:storeItemID="{680DFEB8-5DA8-4DDF-A251-C93EB82CBEF9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53A6E" w:rsidP="0023400D" w:rsidRDefault="00E53A6E" w14:paraId="6FD66049" w14:textId="77777777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227BDC" w:rsidTr="0023400D" w14:paraId="19D0BECC" w14:textId="77777777"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</w:rPr>
            <w:alias w:val="#Nav: /Header/OrderNo_Lbl"/>
            <w:tag w:val="#Nav: CBR Standard Sales Invoice/50004"/>
            <w:id w:val="-1266381342"/>
            <w:placeholder>
              <w:docPart w:val="B479C6556F1644DA9E7039F2A3C21447"/>
            </w:placeholder>
            <w:dataBinding w:prefixMappings="xmlns:ns0='urn:microsoft-dynamics-nav/reports/CBR Standard Sales Invoice/50004/'" w:xpath="/ns0:NavWordReportXmlPart[1]/ns0:Header[1]/ns0:OrderNo_Lbl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184FE6" w:rsidR="00227BDC" w:rsidP="00227BDC" w:rsidRDefault="00227BDC" w14:paraId="30FA6594" w14:textId="77777777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  <w:t>OrderNo_Lbl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</w:rPr>
            <w:alias w:val="#Nav: /Header/ShipmentMethodDescription_Lbl"/>
            <w:tag w:val="#Nav: CBR Standard Sales Invoice/50004"/>
            <w:id w:val="-1844006567"/>
            <w:placeholder>
              <w:docPart w:val="FC4412E7D7104CDE9CB926B7248A886B"/>
            </w:placeholder>
            <w:dataBinding w:prefixMappings="xmlns:ns0='urn:microsoft-dynamics-nav/reports/CBR Standard Sales Invoice/50004/'" w:xpath="/ns0:NavWordReportXmlPart[1]/ns0:Header[1]/ns0:ShipmentMethodDescription_Lbl[1]" w:storeItemID="{680DFEB8-5DA8-4DDF-A251-C93EB82CBEF9}"/>
            <w:text/>
          </w:sdtPr>
          <w:sdtEndPr/>
          <w:sdtContent>
            <w:tc>
              <w:tcPr>
                <w:tcW w:w="2633" w:type="dxa"/>
              </w:tcPr>
              <w:p w:rsidRPr="00184FE6" w:rsidR="00227BDC" w:rsidP="002A37A1" w:rsidRDefault="00227BDC" w14:paraId="1117ACD8" w14:textId="77777777">
                <w:pPr>
                  <w:pStyle w:val="Heading1"/>
                  <w:ind w:left="68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  <w:t>ShipmentMethodDescription_Lbl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446530" w:themeColor="accent2" w:themeShade="80"/>
              <w:szCs w:val="20"/>
            </w:rPr>
            <w:alias w:val="#Nav: /Header/PaymentMethodDescription_Lbl"/>
            <w:tag w:val="#Nav: CBR Standard Sales Invoice/50004"/>
            <w:id w:val="283549672"/>
            <w:placeholder>
              <w:docPart w:val="D42D7AF56FA54E5581B4BCE85A91FE33"/>
            </w:placeholder>
            <w:dataBinding w:prefixMappings="xmlns:ns0='urn:microsoft-dynamics-nav/reports/CBR Standard Sales Invoice/50004/'" w:xpath="/ns0:NavWordReportXmlPart[1]/ns0:Header[1]/ns0:PaymentMethodDescription_Lbl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184FE6" w:rsidR="00227BDC" w:rsidP="00227BDC" w:rsidRDefault="00227BDC" w14:paraId="544E9849" w14:textId="77777777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20"/>
                  </w:rPr>
                  <w:t>PaymentMethodDescription_Lbl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446530" w:themeColor="accent2" w:themeShade="80"/>
              <w:sz w:val="18"/>
              <w:szCs w:val="20"/>
            </w:rPr>
            <w:alias w:val="#Nav: /Header/DocumentDate_Lbl"/>
            <w:tag w:val="#Nav: CBR Standard Sales Invoice/50004"/>
            <w:id w:val="902264229"/>
            <w:placeholder>
              <w:docPart w:val="291BAB98CD084302B0307FFF1E9F681F"/>
            </w:placeholder>
            <w:dataBinding w:prefixMappings="xmlns:ns0='urn:microsoft-dynamics-nav/reports/CBR Standard Sales Invoice/50004/'" w:xpath="/ns0:NavWordReportXmlPart[1]/ns0:Header[1]/ns0:DocumentDate_Lbl[1]" w:storeItemID="{680DFEB8-5DA8-4DDF-A251-C93EB82CBEF9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184FE6" w:rsidR="00227BDC" w:rsidP="00227BDC" w:rsidRDefault="00227BDC" w14:paraId="6634FCBD" w14:textId="77777777">
                <w:pPr>
                  <w:pStyle w:val="NoSpacing"/>
                  <w:contextualSpacing/>
                  <w:rPr>
                    <w:b/>
                    <w:bCs/>
                    <w:color w:val="446530" w:themeColor="accent2" w:themeShade="80"/>
                    <w:sz w:val="18"/>
                  </w:rPr>
                </w:pPr>
                <w:r w:rsidRPr="00184FE6">
                  <w:rPr>
                    <w:rFonts w:asciiTheme="majorHAnsi" w:hAnsiTheme="majorHAnsi"/>
                    <w:bCs/>
                    <w:color w:val="446530" w:themeColor="accent2" w:themeShade="80"/>
                    <w:sz w:val="18"/>
                    <w:szCs w:val="20"/>
                  </w:rPr>
                  <w:t>DocumentDate_Lbl</w:t>
                </w:r>
              </w:p>
            </w:tc>
          </w:sdtContent>
        </w:sdt>
      </w:tr>
      <w:tr w:rsidRPr="00FD3C3E" w:rsidR="00227BDC" w:rsidTr="0023400D" w14:paraId="21E9218A" w14:textId="77777777">
        <w:sdt>
          <w:sdtPr>
            <w:alias w:val="#Nav: /Header/OrderNo"/>
            <w:tag w:val="#Nav: CBR Standard Sales Invoice/50004"/>
            <w:id w:val="1867791684"/>
            <w:placeholder>
              <w:docPart w:val="F9654F81C600482488C18330984470C3"/>
            </w:placeholder>
            <w:dataBinding w:prefixMappings="xmlns:ns0='urn:microsoft-dynamics-nav/reports/CBR Standard Sales Invoice/50004/'" w:xpath="/ns0:NavWordReportXmlPart[1]/ns0:Header[1]/ns0:OrderNo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23400D" w:rsidR="00227BDC" w:rsidP="0023400D" w:rsidRDefault="00227BDC" w14:paraId="78344D4E" w14:textId="77777777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CBR Standard Sales Invoice/50004"/>
            <w:id w:val="-168258069"/>
            <w:placeholder>
              <w:docPart w:val="C39CA4D7F57643AEA66B897B29802E02"/>
            </w:placeholder>
            <w:dataBinding w:prefixMappings="xmlns:ns0='urn:microsoft-dynamics-nav/reports/CBR Standard Sales Invoice/50004/'" w:xpath="/ns0:NavWordReportXmlPart[1]/ns0:Header[1]/ns0:ShipmentMethodDescription[1]" w:storeItemID="{680DFEB8-5DA8-4DDF-A251-C93EB82CBEF9}"/>
            <w:text/>
          </w:sdtPr>
          <w:sdtEndPr/>
          <w:sdtContent>
            <w:tc>
              <w:tcPr>
                <w:tcW w:w="2633" w:type="dxa"/>
              </w:tcPr>
              <w:p w:rsidRPr="0023400D" w:rsidR="00227BDC" w:rsidP="002A37A1" w:rsidRDefault="00227BDC" w14:paraId="0986A831" w14:textId="77777777">
                <w:pPr>
                  <w:pStyle w:val="NoSpacing"/>
                  <w:ind w:left="68"/>
                  <w:contextualSpacing/>
                </w:pPr>
                <w:r w:rsidRPr="0023400D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CBR Standard Sales Invoice/50004"/>
            <w:id w:val="-359043298"/>
            <w:placeholder>
              <w:docPart w:val="A90E55665FC245D7993CD6AEAA56A0C8"/>
            </w:placeholder>
            <w:dataBinding w:prefixMappings="xmlns:ns0='urn:microsoft-dynamics-nav/reports/CBR Standard Sales Invoice/50004/'" w:xpath="/ns0:NavWordReportXmlPart[1]/ns0:Header[1]/ns0:PaymentMethodDescription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23400D" w:rsidR="00227BDC" w:rsidP="0023400D" w:rsidRDefault="00227BDC" w14:paraId="0DEF2736" w14:textId="77777777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alias w:val="#Nav: /Header/DocumentDate"/>
            <w:tag w:val="#Nav: CBR Standard Sales Invoice/50004"/>
            <w:id w:val="-370452850"/>
            <w:placeholder>
              <w:docPart w:val="2A5D8D140BC443729F171C61928BE7A2"/>
            </w:placeholder>
            <w:dataBinding w:prefixMappings="xmlns:ns0='urn:microsoft-dynamics-nav/reports/CBR Standard Sales Invoice/50004/'" w:xpath="/ns0:NavWordReportXmlPart[1]/ns0:Header[1]/ns0:DocumentDate[1]" w:storeItemID="{680DFEB8-5DA8-4DDF-A251-C93EB82CBEF9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227BDC" w:rsidP="0023400D" w:rsidRDefault="00227BDC" w14:paraId="2ABFFA11" w14:textId="77777777">
                <w:pPr>
                  <w:pStyle w:val="NoSpacing"/>
                  <w:contextualSpacing/>
                </w:pPr>
                <w:r w:rsidRPr="0023400D">
                  <w:t>DocumentDate</w:t>
                </w:r>
              </w:p>
            </w:tc>
          </w:sdtContent>
        </w:sdt>
      </w:tr>
      <w:tr w:rsidRPr="00FD3C3E" w:rsidR="00B53D5E" w:rsidTr="0023400D" w14:paraId="464958C7" w14:textId="77777777">
        <w:sdt>
          <w:sdtPr>
            <w:rPr>
              <w:rFonts w:asciiTheme="majorHAnsi" w:hAnsiTheme="majorHAnsi"/>
              <w:color w:val="446530" w:themeColor="accent2" w:themeShade="80"/>
              <w:sz w:val="18"/>
              <w:szCs w:val="18"/>
            </w:rPr>
            <w:id w:val="-146911535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DFF8BEC2-C0A4-435F-9715-E42E03FFB647}"/>
          </w:sdtPr>
          <w:sdtEndPr/>
          <w:sdtContent>
            <w:tc>
              <w:tcPr>
                <w:tcW w:w="2632" w:type="dxa"/>
              </w:tcPr>
              <w:p w:rsidRPr="00184FE6" w:rsidR="00B53D5E" w:rsidP="0023400D" w:rsidRDefault="00B8237D" w14:paraId="07B869ED" w14:textId="7F9BAF46">
                <w:pPr>
                  <w:pStyle w:val="NoSpacing"/>
                  <w:contextualSpacing/>
                  <w:rPr>
                    <w:rFonts w:asciiTheme="majorHAnsi" w:hAnsiTheme="majorHAnsi"/>
                    <w:color w:val="446530" w:themeColor="accent2" w:themeShade="80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color w:val="446530" w:themeColor="accent2" w:themeShade="80"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rFonts w:asciiTheme="majorHAnsi" w:hAnsiTheme="majorHAnsi"/>
              <w:color w:val="446530" w:themeColor="accent2" w:themeShade="80"/>
              <w:sz w:val="18"/>
              <w:szCs w:val="18"/>
              <w:lang w:val="da-DK"/>
            </w:rPr>
            <w:id w:val="-38849627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DFF8BEC2-C0A4-435F-9715-E42E03FFB647}"/>
          </w:sdtPr>
          <w:sdtEndPr/>
          <w:sdtContent>
            <w:tc>
              <w:tcPr>
                <w:tcW w:w="2633" w:type="dxa"/>
              </w:tcPr>
              <w:p w:rsidRPr="00184FE6" w:rsidR="00B53D5E" w:rsidP="002A37A1" w:rsidRDefault="00B8237D" w14:paraId="48C464D1" w14:textId="714B036E">
                <w:pPr>
                  <w:pStyle w:val="NoSpacing"/>
                  <w:ind w:left="68"/>
                  <w:contextualSpacing/>
                  <w:rPr>
                    <w:rFonts w:asciiTheme="majorHAnsi" w:hAnsiTheme="majorHAnsi"/>
                    <w:color w:val="446530" w:themeColor="accent2" w:themeShade="80"/>
                    <w:sz w:val="18"/>
                    <w:szCs w:val="18"/>
                    <w:lang w:val="da-DK"/>
                  </w:rPr>
                </w:pPr>
                <w:r>
                  <w:rPr>
                    <w:rFonts w:asciiTheme="majorHAnsi" w:hAnsiTheme="majorHAnsi"/>
                    <w:color w:val="446530" w:themeColor="accent2" w:themeShade="80"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rFonts w:asciiTheme="majorHAnsi" w:hAnsiTheme="majorHAnsi"/>
              <w:color w:val="446530" w:themeColor="accent2" w:themeShade="80"/>
              <w:sz w:val="18"/>
              <w:szCs w:val="18"/>
              <w:lang w:val="da-DK"/>
            </w:rPr>
            <w:alias w:val="#Nav: /Header/Line/JobNo_Lbl"/>
            <w:tag w:val="#Nav: CBR Standard Sales Invoice/50004"/>
            <w:id w:val="-384022866"/>
            <w:placeholder>
              <w:docPart w:val="DefaultPlaceholder_-1854013440"/>
            </w:placeholder>
            <w:dataBinding w:prefixMappings="xmlns:ns0='urn:microsoft-dynamics-nav/reports/CBR Standard Sales Invoice/50004/'" w:xpath="/ns0:NavWordReportXmlPart[1]/ns0:Header[1]/ns0:Line[1]/ns0:JobNo_Lbl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Pr="00184FE6" w:rsidR="00B53D5E" w:rsidP="0023400D" w:rsidRDefault="00DB2F98" w14:paraId="315C76D9" w14:textId="77777777">
                <w:pPr>
                  <w:pStyle w:val="NoSpacing"/>
                  <w:contextualSpacing/>
                  <w:rPr>
                    <w:color w:val="446530" w:themeColor="accent2" w:themeShade="80"/>
                    <w:lang w:val="da-DK"/>
                  </w:rPr>
                </w:pPr>
                <w:r w:rsidRPr="00184FE6">
                  <w:rPr>
                    <w:rFonts w:asciiTheme="majorHAnsi" w:hAnsiTheme="majorHAnsi"/>
                    <w:color w:val="446530" w:themeColor="accent2" w:themeShade="80"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633" w:type="dxa"/>
            <w:tcMar>
              <w:right w:w="0" w:type="dxa"/>
            </w:tcMar>
          </w:tcPr>
          <w:p w:rsidRPr="00B8237D" w:rsidR="00B53D5E" w:rsidP="0023400D" w:rsidRDefault="00B8237D" w14:paraId="43484344" w14:textId="6ABC4F33">
            <w:pPr>
              <w:pStyle w:val="NoSpacing"/>
              <w:contextualSpacing/>
              <w:rPr>
                <w:rFonts w:asciiTheme="majorHAnsi" w:hAnsiTheme="majorHAnsi"/>
                <w:color w:val="446530" w:themeColor="accent2" w:themeShade="80"/>
                <w:sz w:val="18"/>
                <w:szCs w:val="18"/>
              </w:rPr>
            </w:pPr>
            <w:r w:rsidRPr="00B8237D">
              <w:rPr>
                <w:rFonts w:asciiTheme="majorHAnsi" w:hAnsiTheme="majorHAnsi"/>
                <w:color w:val="446530" w:themeColor="accent2" w:themeShade="80"/>
                <w:sz w:val="18"/>
                <w:szCs w:val="18"/>
              </w:rPr>
              <w:t>Tax Registration No.</w:t>
            </w:r>
          </w:p>
        </w:tc>
      </w:tr>
      <w:tr w:rsidRPr="00FD3C3E" w:rsidR="00B53D5E" w:rsidTr="0023400D" w14:paraId="53AAC2C9" w14:textId="77777777">
        <w:sdt>
          <w:sdtPr>
            <w:id w:val="684873445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DFF8BEC2-C0A4-435F-9715-E42E03FFB647}"/>
          </w:sdtPr>
          <w:sdtEndPr/>
          <w:sdtContent>
            <w:tc>
              <w:tcPr>
                <w:tcW w:w="2632" w:type="dxa"/>
              </w:tcPr>
              <w:p w:rsidRPr="00B53D5E" w:rsidR="00B53D5E" w:rsidP="0023400D" w:rsidRDefault="00B8237D" w14:paraId="06DF924E" w14:textId="0370E9D9">
                <w:pPr>
                  <w:pStyle w:val="NoSpacing"/>
                  <w:contextualSpacing/>
                  <w:rPr>
                    <w:color w:val="0070C0"/>
                  </w:rPr>
                </w:pPr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1780373719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DFF8BEC2-C0A4-435F-9715-E42E03FFB647}"/>
          </w:sdtPr>
          <w:sdtEndPr/>
          <w:sdtContent>
            <w:tc>
              <w:tcPr>
                <w:tcW w:w="2633" w:type="dxa"/>
              </w:tcPr>
              <w:p w:rsidRPr="00B53D5E" w:rsidR="00B53D5E" w:rsidP="002A37A1" w:rsidRDefault="00B8237D" w14:paraId="49FC5CCD" w14:textId="0F90D29F">
                <w:pPr>
                  <w:pStyle w:val="NoSpacing"/>
                  <w:ind w:left="68"/>
                  <w:contextualSpacing/>
                  <w:rPr>
                    <w:color w:val="0070C0"/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CBR Standard Sales Invoice/50004"/>
            <w:id w:val="-786124314"/>
            <w:placeholder>
              <w:docPart w:val="DefaultPlaceholder_-1854013440"/>
            </w:placeholder>
            <w:dataBinding w:prefixMappings="xmlns:ns0='urn:microsoft-dynamics-nav/reports/CBR Standard Sales Invoice/50004/'" w:xpath="/ns0:NavWordReportXmlPart[1]/ns0:Header[1]/ns0:Line[1]/ns0:JobNo[1]" w:storeItemID="{680DFEB8-5DA8-4DDF-A251-C93EB82CBEF9}"/>
            <w:text/>
          </w:sdtPr>
          <w:sdtEndPr/>
          <w:sdtContent>
            <w:tc>
              <w:tcPr>
                <w:tcW w:w="2632" w:type="dxa"/>
              </w:tcPr>
              <w:p w:rsidR="00B53D5E" w:rsidP="0023400D" w:rsidRDefault="00DB2F98" w14:paraId="71811397" w14:textId="77777777">
                <w:pPr>
                  <w:pStyle w:val="NoSpacing"/>
                  <w:contextualSpacing/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sdt>
          <w:sdtPr>
            <w:id w:val="-43753823"/>
            <w:placeholder>
              <w:docPart w:val="DefaultPlaceholder_-1854013440"/>
            </w:placeholder>
            <w:dataBinding w:prefixMappings="xmlns:ns0='urn:microsoft-dynamics-nav/reports/CBR Standard Sales Invoice/50004/'" w:xpath="/ns0:NavWordReportXmlPart[1]/ns0:Header[1]/ns0:TaxRegisterNo[1]" w:storeItemID="{680DFEB8-5DA8-4DDF-A251-C93EB82CBEF9}"/>
            <w:text/>
            <w:alias w:val="#Nav: /Header/TaxRegisterNo"/>
            <w:tag w:val="#Nav: CBR Standard Sales Invoice/50004"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="00B53D5E" w:rsidP="0023400D" w:rsidRDefault="006D679D" w14:paraId="7FD97001" w14:textId="00894AAF">
                <w:pPr>
                  <w:pStyle w:val="NoSpacing"/>
                  <w:contextualSpacing/>
                </w:pPr>
                <w:r>
                  <w:t>TaxRegisterNo</w:t>
                </w:r>
              </w:p>
            </w:tc>
          </w:sdtContent>
        </w:sdt>
      </w:tr>
    </w:tbl>
    <w:sdt>
      <w:sdtPr>
        <w:alias w:val="#Nav: /Header/WorkDescriptionLines"/>
        <w:tag w:val="#Nav: CBR Standard Sales Invoice/50004"/>
        <w:id w:val="465787805"/>
        <w15:dataBinding w:prefixMappings="xmlns:ns0='urn:microsoft-dynamics-nav/reports/CBR Standard Sales Invoice/50004/'" w:xpath="/ns0:NavWordReportXmlPart[1]/ns0:Header[1]/ns0:WorkDescriptionLines" w:storeItemID="{680DFEB8-5DA8-4DDF-A251-C93EB82CBEF9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CBR Standard Sales Invoice/50004"/>
                <w:id w:val="-297763334"/>
                <w:placeholder>
                  <w:docPart w:val="DefaultPlaceholder_-1854013440"/>
                </w:placeholder>
                <w:dataBinding w:prefixMappings="xmlns:ns0='urn:microsoft-dynamics-nav/reports/CBR Standard Sales Invoice/50004/'" w:xpath="/ns0:NavWordReportXmlPart[1]/ns0:Header[1]/ns0:WorkDescriptionLines[1]/ns0:WorkDescriptionLine[1]" w:storeItemID="{680DFEB8-5DA8-4DDF-A251-C93EB82CBEF9}"/>
                <w:text/>
              </w:sdtPr>
              <w:sdtEndPr/>
              <w:sdtContent>
                <w:p w:rsidR="00D54DEE" w:rsidP="006D679D" w:rsidRDefault="001A63CC" w14:paraId="58FF6C90" w14:textId="77777777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530"/>
        <w:gridCol w:w="3780"/>
        <w:gridCol w:w="1170"/>
        <w:gridCol w:w="720"/>
        <w:gridCol w:w="810"/>
        <w:gridCol w:w="900"/>
        <w:gridCol w:w="1620"/>
      </w:tblGrid>
      <w:tr w:rsidRPr="0046083A" w:rsidR="0058663B" w:rsidTr="0058663B" w14:paraId="1B60F22A" w14:textId="77777777">
        <w:trPr>
          <w:trHeight w:val="546"/>
        </w:trPr>
        <w:sdt>
          <w:sdtPr>
            <w:alias w:val="#Nav: /Header/Line/ItemNo_Line_Lbl"/>
            <w:tag w:val="#Nav: CBR Standard Sales Invoice/50004"/>
            <w:id w:val="771446451"/>
            <w:placeholder>
              <w:docPart w:val="6BC92BA4AA0545C398C4934EA870A28B"/>
            </w:placeholder>
            <w:dataBinding w:prefixMappings="xmlns:ns0='urn:microsoft-dynamics-nav/reports/CBR Standard Sales Invoice/50004/'" w:xpath="/ns0:NavWordReportXmlPart[1]/ns0:Header[1]/ns0:Line[1]/ns0:ItemNo_Line_Lbl[1]" w:storeItemID="{680DFEB8-5DA8-4DDF-A251-C93EB82CBEF9}"/>
            <w:text/>
          </w:sdtPr>
          <w:sdtEndPr/>
          <w:sdtContent>
            <w:tc>
              <w:tcPr>
                <w:tcW w:w="1530" w:type="dxa"/>
                <w:shd w:val="clear" w:color="auto" w:fill="446530" w:themeFill="accent2" w:themeFillShade="80"/>
                <w:vAlign w:val="bottom"/>
              </w:tcPr>
              <w:p w:rsidRPr="0046083A" w:rsidR="0058663B" w:rsidP="00B8237D" w:rsidRDefault="0058663B" w14:paraId="1D3B68CC" w14:textId="77777777">
                <w:pPr>
                  <w:pStyle w:val="HeaderCaptionLeft"/>
                </w:pPr>
                <w:r w:rsidRPr="0046083A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CBR Standard Sales Invoice/50004"/>
            <w:id w:val="1545399846"/>
            <w:placeholder>
              <w:docPart w:val="6BC92BA4AA0545C398C4934EA870A28B"/>
            </w:placeholder>
            <w:dataBinding w:prefixMappings="xmlns:ns0='urn:microsoft-dynamics-nav/reports/CBR Standard Sales Invoice/50004/'" w:xpath="/ns0:NavWordReportXmlPart[1]/ns0:Header[1]/ns0:Line[1]/ns0:Description_Line_Lbl[1]" w:storeItemID="{680DFEB8-5DA8-4DDF-A251-C93EB82CBEF9}"/>
            <w:text/>
          </w:sdtPr>
          <w:sdtEndPr/>
          <w:sdtContent>
            <w:tc>
              <w:tcPr>
                <w:tcW w:w="3780" w:type="dxa"/>
                <w:shd w:val="clear" w:color="auto" w:fill="446530" w:themeFill="accent2" w:themeFillShade="80"/>
                <w:vAlign w:val="bottom"/>
              </w:tcPr>
              <w:p w:rsidRPr="0046083A" w:rsidR="0058663B" w:rsidP="00B8237D" w:rsidRDefault="0058663B" w14:paraId="0B3008DE" w14:textId="77777777">
                <w:pPr>
                  <w:pStyle w:val="HeaderCaptionLeft"/>
                </w:pPr>
                <w:r w:rsidRPr="0046083A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CBR Standard Sales Invoice/50004"/>
            <w:id w:val="-833229876"/>
            <w:placeholder>
              <w:docPart w:val="6BC92BA4AA0545C398C4934EA870A28B"/>
            </w:placeholder>
            <w:dataBinding w:prefixMappings="xmlns:ns0='urn:microsoft-dynamics-nav/reports/CBR Standard Sales Invoice/50004/'" w:xpath="/ns0:NavWordReportXmlPart[1]/ns0:Header[1]/ns0:Line[1]/ns0:ShipmentDate_Line_Lbl[1]" w:storeItemID="{680DFEB8-5DA8-4DDF-A251-C93EB82CBEF9}"/>
            <w:text/>
          </w:sdtPr>
          <w:sdtEndPr/>
          <w:sdtContent>
            <w:tc>
              <w:tcPr>
                <w:tcW w:w="1170" w:type="dxa"/>
                <w:shd w:val="clear" w:color="auto" w:fill="446530" w:themeFill="accent2" w:themeFillShade="80"/>
                <w:vAlign w:val="bottom"/>
              </w:tcPr>
              <w:p w:rsidRPr="0046083A" w:rsidR="0058663B" w:rsidP="00B8237D" w:rsidRDefault="0058663B" w14:paraId="4CD0ED50" w14:textId="77777777">
                <w:pPr>
                  <w:pStyle w:val="HeaderCaptionLeft"/>
                </w:pPr>
                <w:r w:rsidRPr="009D74C0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CBR Standard Sales Invoice/50004"/>
            <w:id w:val="1182479650"/>
            <w:placeholder>
              <w:docPart w:val="ED231E4654AC4479B73B0EAB0824E043"/>
            </w:placeholder>
            <w:dataBinding w:prefixMappings="xmlns:ns0='urn:microsoft-dynamics-nav/reports/CBR Standard Sales Invoice/50004/'" w:xpath="/ns0:NavWordReportXmlPart[1]/ns0:Header[1]/ns0:Line[1]/ns0:Quantity_Line_Lbl[1]" w:storeItemID="{680DFEB8-5DA8-4DDF-A251-C93EB82CBEF9}"/>
            <w:text/>
          </w:sdtPr>
          <w:sdtEndPr/>
          <w:sdtContent>
            <w:tc>
              <w:tcPr>
                <w:tcW w:w="720" w:type="dxa"/>
                <w:shd w:val="clear" w:color="auto" w:fill="446530" w:themeFill="accent2" w:themeFillShade="80"/>
                <w:vAlign w:val="bottom"/>
              </w:tcPr>
              <w:p w:rsidRPr="00572B65" w:rsidR="0058663B" w:rsidP="00B8237D" w:rsidRDefault="0058663B" w14:paraId="062CE68A" w14:textId="77777777">
                <w:pPr>
                  <w:pStyle w:val="HeaderCaptionRight"/>
                  <w:jc w:val="left"/>
                </w:pPr>
                <w:r w:rsidRPr="00572B65"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b/>
            </w:rPr>
            <w:alias w:val="#Nav: /Header/Line/Unit_Lbl"/>
            <w:tag w:val="#Nav: CBR Standard Sales Invoice/50004"/>
            <w:id w:val="-92247916"/>
            <w:placeholder>
              <w:docPart w:val="ED231E4654AC4479B73B0EAB0824E043"/>
            </w:placeholder>
            <w:dataBinding w:prefixMappings="xmlns:ns0='urn:microsoft-dynamics-nav/reports/CBR Standard Sales Invoice/50004/'" w:xpath="/ns0:NavWordReportXmlPart[1]/ns0:Header[1]/ns0:Line[1]/ns0:Unit_Lbl[1]" w:storeItemID="{680DFEB8-5DA8-4DDF-A251-C93EB82CBEF9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810" w:type="dxa"/>
                <w:shd w:val="clear" w:color="auto" w:fill="446530" w:themeFill="accent2" w:themeFillShade="80"/>
                <w:vAlign w:val="bottom"/>
              </w:tcPr>
              <w:p w:rsidRPr="00572B65" w:rsidR="0058663B" w:rsidP="00B8237D" w:rsidRDefault="0058663B" w14:paraId="0394F2C2" w14:textId="77777777">
                <w:pPr>
                  <w:pStyle w:val="HeaderCaptionLeft"/>
                </w:pPr>
                <w:r w:rsidRPr="00572B65">
                  <w:rPr>
                    <w:rStyle w:val="HeaderCaptionRightChar"/>
                    <w:b/>
                  </w:rPr>
                  <w:t>Unit_Lbl</w:t>
                </w:r>
              </w:p>
            </w:tc>
          </w:sdtContent>
        </w:sdt>
        <w:sdt>
          <w:sdtPr>
            <w:alias w:val="#Nav: /Header/Line/UnitPrice_Lbl2"/>
            <w:tag w:val="#Nav: CBR Standard Sales Invoice/50004"/>
            <w:id w:val="-992713755"/>
            <w:placeholder>
              <w:docPart w:val="ED231E4654AC4479B73B0EAB0824E043"/>
            </w:placeholder>
            <w:dataBinding w:prefixMappings="xmlns:ns0='urn:microsoft-dynamics-nav/reports/CBR Standard Sales Invoice/50004/'" w:xpath="/ns0:NavWordReportXmlPart[1]/ns0:Header[1]/ns0:Line[1]/ns0:UnitPrice_Lbl2[1]" w:storeItemID="{680DFEB8-5DA8-4DDF-A251-C93EB82CBEF9}"/>
            <w:text/>
          </w:sdtPr>
          <w:sdtEndPr/>
          <w:sdtContent>
            <w:tc>
              <w:tcPr>
                <w:tcW w:w="900" w:type="dxa"/>
                <w:shd w:val="clear" w:color="auto" w:fill="446530" w:themeFill="accent2" w:themeFillShade="80"/>
                <w:vAlign w:val="bottom"/>
              </w:tcPr>
              <w:p w:rsidRPr="0046083A" w:rsidR="0058663B" w:rsidP="00B8237D" w:rsidRDefault="0058663B" w14:paraId="0431BFEA" w14:textId="77777777">
                <w:pPr>
                  <w:pStyle w:val="HeaderCaptionRight"/>
                  <w:rPr>
                    <w:sz w:val="20"/>
                  </w:rPr>
                </w:pPr>
                <w:r w:rsidRPr="0046083A">
                  <w:t>UnitPrice_Lbl2</w:t>
                </w:r>
              </w:p>
            </w:tc>
          </w:sdtContent>
        </w:sdt>
        <w:sdt>
          <w:sdtPr>
            <w:alias w:val="#Nav: /Header/Line/LineAmount_Lbl"/>
            <w:tag w:val="#Nav: CBR Standard Sales Invoice/50004"/>
            <w:id w:val="-1881476720"/>
            <w:placeholder>
              <w:docPart w:val="ED231E4654AC4479B73B0EAB0824E043"/>
            </w:placeholder>
            <w:dataBinding w:prefixMappings="xmlns:ns0='urn:microsoft-dynamics-nav/reports/CBR Standard Sales Invoice/50004/'" w:xpath="/ns0:NavWordReportXmlPart[1]/ns0:Header[1]/ns0:Line[1]/ns0:LineAmount_Lbl[1]" w:storeItemID="{680DFEB8-5DA8-4DDF-A251-C93EB82CBEF9}"/>
            <w:text/>
          </w:sdtPr>
          <w:sdtEndPr/>
          <w:sdtContent>
            <w:tc>
              <w:tcPr>
                <w:tcW w:w="1620" w:type="dxa"/>
                <w:shd w:val="clear" w:color="auto" w:fill="446530" w:themeFill="accent2" w:themeFillShade="80"/>
                <w:vAlign w:val="bottom"/>
              </w:tcPr>
              <w:p w:rsidRPr="0046083A" w:rsidR="0058663B" w:rsidP="00B8237D" w:rsidRDefault="0058663B" w14:paraId="039C39C5" w14:textId="77777777">
                <w:pPr>
                  <w:pStyle w:val="HeaderCaptionRight"/>
                </w:pPr>
                <w:r w:rsidRPr="0046083A">
                  <w:t>LineAmount_Lbl</w:t>
                </w:r>
              </w:p>
            </w:tc>
          </w:sdtContent>
        </w:sdt>
      </w:tr>
      <w:sdt>
        <w:sdtPr>
          <w:rPr>
            <w:b/>
            <w:bCs/>
            <w:sz w:val="22"/>
          </w:rPr>
          <w:alias w:val="#Nav: /Header/Line"/>
          <w:tag w:val="#Nav: CBR Standard Sales Invoice/50004"/>
          <w:id w:val="1327254768"/>
          <w15:dataBinding w:prefixMappings="xmlns:ns0='urn:microsoft-dynamics-nav/reports/CBR Standard Sales Invoice/50004/'" w:xpath="/ns0:NavWordReportXmlPart[1]/ns0:Header[1]/ns0:Line" w:storeItemID="{680DFEB8-5DA8-4DDF-A251-C93EB82CBEF9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22"/>
              </w:rPr>
              <w:id w:val="872800820"/>
              <w:placeholder>
                <w:docPart w:val="C9DEE1F5F0C446B484AB97B4F7EED67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8663B" w:rsidTr="0058663B" w14:paraId="03BDE625" w14:textId="77777777">
                <w:trPr>
                  <w:trHeight w:val="230"/>
                </w:trPr>
                <w:tc>
                  <w:tcPr>
                    <w:tcW w:w="1530" w:type="dxa"/>
                    <w:tcBorders>
                      <w:bottom w:val="single" w:color="9B9482" w:themeColor="text2" w:themeTint="99" w:sz="4" w:space="0"/>
                    </w:tcBorders>
                  </w:tcPr>
                  <w:p w:rsidRPr="0023400D" w:rsidR="0058663B" w:rsidP="00B8237D" w:rsidRDefault="002C0B94" w14:paraId="6703527F" w14:textId="0AE05852">
                    <w:pPr>
                      <w:pStyle w:val="LeftAlign"/>
                      <w:rPr>
                        <w:sz w:val="22"/>
                      </w:rPr>
                    </w:pPr>
                    <w:sdt>
                      <w:sdtPr>
                        <w:rPr>
                          <w:b/>
                          <w:bCs/>
                          <w:sz w:val="22"/>
                        </w:rPr>
                        <w:alias w:val="#Nav: /Header/Line/ItemNo_Line"/>
                        <w:tag w:val="#Nav: CBR Standard Sales Invoice/50004"/>
                        <w:id w:val="-1032108260"/>
                        <w:placeholder>
                          <w:docPart w:val="43E21182EF1C42AD895328E1064140C6"/>
                        </w:placeholder>
                        <w:dataBinding w:prefixMappings="xmlns:ns0='urn:microsoft-dynamics-nav/reports/CBR Standard Sales Invoice/50004/'" w:xpath="/ns0:NavWordReportXmlPart[1]/ns0:Header[1]/ns0:Line[1]/ns0:ItemNo_Line[1]" w:storeItemID="{680DFEB8-5DA8-4DDF-A251-C93EB82CBEF9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Pr="0023400D" w:rsidR="0058663B">
                          <w:rPr>
                            <w:sz w:val="22"/>
                          </w:rPr>
                          <w:t>ItemNo_Line</w:t>
                        </w:r>
                      </w:sdtContent>
                    </w:sdt>
                  </w:p>
                </w:tc>
                <w:sdt>
                  <w:sdtPr>
                    <w:rPr>
                      <w:sz w:val="22"/>
                    </w:rPr>
                    <w:alias w:val="#Nav: /Header/Line/Description_Line"/>
                    <w:tag w:val="#Nav: CBR Standard Sales Invoice/50004"/>
                    <w:id w:val="-1420935410"/>
                    <w:placeholder>
                      <w:docPart w:val="548C7BDECA5E420B98FB6EBA3086A400"/>
                    </w:placeholder>
                    <w:dataBinding w:prefixMappings="xmlns:ns0='urn:microsoft-dynamics-nav/reports/CBR Standard Sales Invoice/50004/'" w:xpath="/ns0:NavWordReportXmlPart[1]/ns0:Header[1]/ns0:Line[1]/ns0:Description_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378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0580B4F9" w14:textId="77777777">
                        <w:pPr>
                          <w:pStyle w:val="Lef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alias w:val="#Nav: /Header/Line/ShipmentDate_Line"/>
                    <w:tag w:val="#Nav: CBR Standard Sales Invoice/50004"/>
                    <w:id w:val="223189048"/>
                    <w:placeholder>
                      <w:docPart w:val="CF4B05E20600470BADDF945FB14C53C6"/>
                    </w:placeholder>
                    <w:dataBinding w:prefixMappings="xmlns:ns0='urn:microsoft-dynamics-nav/reports/CBR Standard Sales Invoice/50004/'" w:xpath="/ns0:NavWordReportXmlPart[1]/ns0:Header[1]/ns0:Line[1]/ns0:ShipmentDate_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117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35AB57F9" w14:textId="77777777">
                        <w:pPr>
                          <w:pStyle w:val="Center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alias w:val="#Nav: /Header/Line/Quantity_Line"/>
                    <w:tag w:val="#Nav: CBR Standard Sales Invoice/50004"/>
                    <w:id w:val="382909601"/>
                    <w:placeholder>
                      <w:docPart w:val="CE2F89395C6B4FF882BE0E4B43DBEF87"/>
                    </w:placeholder>
                    <w:dataBinding w:prefixMappings="xmlns:ns0='urn:microsoft-dynamics-nav/reports/CBR Standard Sales Invoice/50004/'" w:xpath="/ns0:NavWordReportXmlPart[1]/ns0:Header[1]/ns0:Line[1]/ns0:Quantity_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72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095AC90C" w14:textId="77777777">
                        <w:pPr>
                          <w:pStyle w:val="Righ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  <w:sz w:val="22"/>
                    </w:rPr>
                    <w:alias w:val="#Nav: /Header/Line/UnitOfMeasure"/>
                    <w:tag w:val="#Nav: CBR Standard Sales Invoice/50004"/>
                    <w:id w:val="436108881"/>
                    <w:placeholder>
                      <w:docPart w:val="FD3C6991B32444EB975B5E8746282DFD"/>
                    </w:placeholder>
                    <w:dataBinding w:prefixMappings="xmlns:ns0='urn:microsoft-dynamics-nav/reports/CBR Standard Sales Invoice/50004/'" w:xpath="/ns0:NavWordReportXmlPart[1]/ns0:Header[1]/ns0:Line[1]/ns0:UnitOfMeasure[1]" w:storeItemID="{680DFEB8-5DA8-4DDF-A251-C93EB82CBEF9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81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7ADF7FD0" w14:textId="77777777">
                        <w:pPr>
                          <w:pStyle w:val="LeftAlign"/>
                          <w:rPr>
                            <w:sz w:val="22"/>
                          </w:rPr>
                        </w:pPr>
                        <w:r w:rsidRPr="0023400D">
                          <w:rPr>
                            <w:rStyle w:val="LeftAlignChar"/>
                            <w:sz w:val="22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alias w:val="#Nav: /Header/Line/UnitPrice"/>
                    <w:tag w:val="#Nav: CBR Standard Sales Invoice/50004"/>
                    <w:id w:val="773364929"/>
                    <w:placeholder>
                      <w:docPart w:val="92A1A1DDCDE942798FB8382F391E5FDA"/>
                    </w:placeholder>
                    <w:dataBinding w:prefixMappings="xmlns:ns0='urn:microsoft-dynamics-nav/reports/CBR Standard Sales Invoice/50004/'" w:xpath="/ns0:NavWordReportXmlPart[1]/ns0:Header[1]/ns0:Line[1]/ns0:UnitPric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6B374014" w14:textId="77777777">
                        <w:pPr>
                          <w:pStyle w:val="Righ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alias w:val="#Nav: /Header/Line/LineAmount_Line"/>
                    <w:tag w:val="#Nav: CBR Standard Sales Invoice/50004"/>
                    <w:id w:val="-1829895906"/>
                    <w:placeholder>
                      <w:docPart w:val="4FD1F55C5916454796B6D55013FE3AE5"/>
                    </w:placeholder>
                    <w:dataBinding w:prefixMappings="xmlns:ns0='urn:microsoft-dynamics-nav/reports/CBR Standard Sales Invoice/50004/'" w:xpath="/ns0:NavWordReportXmlPart[1]/ns0:Header[1]/ns0:Line[1]/ns0:LineAmount_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23400D" w:rsidR="0058663B" w:rsidP="006D679D" w:rsidRDefault="0058663B" w14:paraId="41A2204C" w14:textId="5BA8FEB4">
                        <w:pPr>
                          <w:pStyle w:val="Righ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0"/>
            <w:lang w:val="da-DK"/>
          </w:rPr>
          <w:alias w:val="#Nav: /Header/ReportTotalsLine"/>
          <w:tag w:val="#Nav: CBR Standard Sales Invoice/50004"/>
          <w:id w:val="1335187062"/>
          <w15:dataBinding w:prefixMappings="xmlns:ns0='urn:microsoft-dynamics-nav/reports/CBR Standard Sales Invoice/50004/'" w:xpath="/ns0:NavWordReportXmlPart[1]/ns0:Header[1]/ns0:ReportTotalsLine" w:storeItemID="{680DFEB8-5DA8-4DDF-A251-C93EB82CBEF9}"/>
          <w15:repeatingSection/>
        </w:sdtPr>
        <w:sdtEndPr/>
        <w:sdtContent>
          <w:sdt>
            <w:sdtPr>
              <w:rPr>
                <w:szCs w:val="20"/>
                <w:lang w:val="da-DK"/>
              </w:rPr>
              <w:id w:val="1255472063"/>
              <w:placeholder>
                <w:docPart w:val="FDB48D0B97B642659A2AC16E3CEAFC56"/>
              </w:placeholder>
              <w15:repeatingSectionItem/>
            </w:sdtPr>
            <w:sdtEndPr/>
            <w:sdtContent>
              <w:tr w:rsidRPr="0046083A" w:rsidR="0058663B" w:rsidTr="0058663B" w14:paraId="321964FA" w14:textId="77777777">
                <w:tc>
                  <w:tcPr>
                    <w:tcW w:w="1530" w:type="dxa"/>
                    <w:tcBorders>
                      <w:bottom w:val="single" w:color="9B9482" w:themeColor="text2" w:themeTint="99" w:sz="4" w:space="0"/>
                    </w:tcBorders>
                  </w:tcPr>
                  <w:p w:rsidRPr="009B79E5" w:rsidR="0058663B" w:rsidP="009B79E5" w:rsidRDefault="0058663B" w14:paraId="621A4E7B" w14:textId="18EDFE0A">
                    <w:pPr>
                      <w:pStyle w:val="NoSpacing"/>
                    </w:pPr>
                  </w:p>
                </w:tc>
                <w:tc>
                  <w:tcPr>
                    <w:tcW w:w="3780" w:type="dxa"/>
                    <w:tcBorders>
                      <w:bottom w:val="single" w:color="9B9482" w:themeColor="text2" w:themeTint="99" w:sz="4" w:space="0"/>
                    </w:tcBorders>
                  </w:tcPr>
                  <w:p w:rsidRPr="009B79E5" w:rsidR="0058663B" w:rsidP="009B79E5" w:rsidRDefault="0058663B" w14:paraId="2641BE5E" w14:textId="77777777">
                    <w:pPr>
                      <w:pStyle w:val="NoSpacing"/>
                    </w:pPr>
                  </w:p>
                </w:tc>
                <w:tc>
                  <w:tcPr>
                    <w:tcW w:w="1170" w:type="dxa"/>
                    <w:tcBorders>
                      <w:bottom w:val="single" w:color="9B9482" w:themeColor="text2" w:themeTint="99" w:sz="4" w:space="0"/>
                    </w:tcBorders>
                  </w:tcPr>
                  <w:p w:rsidRPr="009B79E5" w:rsidR="0058663B" w:rsidP="009B79E5" w:rsidRDefault="0058663B" w14:paraId="4330F563" w14:textId="77777777">
                    <w:pPr>
                      <w:pStyle w:val="NoSpacing"/>
                    </w:pPr>
                  </w:p>
                </w:tc>
                <w:tc>
                  <w:tcPr>
                    <w:tcW w:w="720" w:type="dxa"/>
                    <w:tcBorders>
                      <w:bottom w:val="single" w:color="9B9482" w:themeColor="text2" w:themeTint="99" w:sz="4" w:space="0"/>
                    </w:tcBorders>
                  </w:tcPr>
                  <w:p w:rsidRPr="009B79E5" w:rsidR="0058663B" w:rsidP="009B79E5" w:rsidRDefault="0058663B" w14:paraId="4842BD9E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  <w:tcBorders>
                      <w:bottom w:val="single" w:color="9B9482" w:themeColor="text2" w:themeTint="99" w:sz="4" w:space="0"/>
                    </w:tcBorders>
                  </w:tcPr>
                  <w:p w:rsidRPr="009B79E5" w:rsidR="0058663B" w:rsidP="009B79E5" w:rsidRDefault="0058663B" w14:paraId="43712A65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CBR Standard Sales Invoice/50004"/>
                    <w:id w:val="1245147859"/>
                    <w:placeholder>
                      <w:docPart w:val="A9B188A4D1DB4E09AFE50C9411E8577C"/>
                    </w:placeholder>
                    <w:dataBinding w:prefixMappings="xmlns:ns0='urn:microsoft-dynamics-nav/reports/CBR Standard Sales Invoice/50004/'" w:xpath="/ns0:NavWordReportXmlPart[1]/ns0:Header[1]/ns0:ReportTotalsLine[1]/ns0:Description_ReportTotals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1616DC" w:rsidR="0058663B" w:rsidP="006D679D" w:rsidRDefault="0058663B" w14:paraId="67742FEB" w14:textId="77777777">
                        <w:pPr>
                          <w:pStyle w:val="Style2"/>
                        </w:pPr>
                        <w:r w:rsidRPr="001616D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Formatted_ReportTotalsLine"/>
                    <w:tag w:val="#Nav: CBR Standard Sales Invoice/50004"/>
                    <w:id w:val="-197393798"/>
                    <w:placeholder>
                      <w:docPart w:val="A9B188A4D1DB4E09AFE50C9411E8577C"/>
                    </w:placeholder>
                    <w:dataBinding w:prefixMappings="xmlns:ns0='urn:microsoft-dynamics-nav/reports/CBR Standard Sales Invoice/50004/'" w:xpath="/ns0:NavWordReportXmlPart[1]/ns0:Header[1]/ns0:ReportTotalsLine[1]/ns0:AmountFormatted_ReportTotalsLine[1]" w:storeItemID="{680DFEB8-5DA8-4DDF-A251-C93EB82CBEF9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23400D" w:rsidR="0058663B" w:rsidP="006D679D" w:rsidRDefault="0058663B" w14:paraId="6F5F324B" w14:textId="7D377A74">
                        <w:pPr>
                          <w:pStyle w:val="ForceRightNoSpacing"/>
                        </w:pPr>
                        <w:r w:rsidRPr="0023400D"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8663B" w:rsidTr="0058663B" w14:paraId="3A965CB0" w14:textId="77777777">
        <w:trPr>
          <w:trHeight w:val="230"/>
        </w:trPr>
        <w:tc>
          <w:tcPr>
            <w:tcW w:w="5310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23400D" w:rsidR="0058663B" w:rsidP="007200AD" w:rsidRDefault="0058663B" w14:paraId="23E5C685" w14:textId="77777777">
            <w:pPr>
              <w:pStyle w:val="NoSpacing"/>
            </w:pPr>
          </w:p>
        </w:tc>
        <w:tc>
          <w:tcPr>
            <w:tcW w:w="1890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23400D" w:rsidR="0058663B" w:rsidP="007200AD" w:rsidRDefault="0058663B" w14:paraId="40FD95F0" w14:textId="77777777">
            <w:pPr>
              <w:pStyle w:val="NoSpacing"/>
            </w:pPr>
          </w:p>
        </w:tc>
        <w:tc>
          <w:tcPr>
            <w:tcW w:w="810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23400D" w:rsidR="0058663B" w:rsidP="007200AD" w:rsidRDefault="0058663B" w14:paraId="5B6DE5D0" w14:textId="77777777">
            <w:pPr>
              <w:pStyle w:val="NoSpacing"/>
            </w:pPr>
          </w:p>
        </w:tc>
        <w:sdt>
          <w:sdtPr>
            <w:alias w:val="#Nav: /Header/Totals/TotalText"/>
            <w:tag w:val="#Nav: CBR Standard Sales Invoice/50004"/>
            <w:id w:val="1088344960"/>
            <w:placeholder>
              <w:docPart w:val="A9B188A4D1DB4E09AFE50C9411E8577C"/>
            </w:placeholder>
            <w:dataBinding w:prefixMappings="xmlns:ns0='urn:microsoft-dynamics-nav/reports/CBR Standard Sales Invoice/50004/'" w:xpath="/ns0:NavWordReportXmlPart[1]/ns0:Header[1]/ns0:Totals[1]/ns0:TotalText[1]" w:storeItemID="{680DFEB8-5DA8-4DDF-A251-C93EB82CBEF9}"/>
            <w:text/>
          </w:sdtPr>
          <w:sdtEndPr/>
          <w:sdtContent>
            <w:tc>
              <w:tcPr>
                <w:tcW w:w="900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8663B" w:rsidP="00B8237D" w:rsidRDefault="0058663B" w14:paraId="22163D4C" w14:textId="77777777">
                <w:pPr>
                  <w:pStyle w:val="Strongnospacing"/>
                  <w:jc w:val="right"/>
                </w:pPr>
                <w:r w:rsidRPr="0023400D">
                  <w:t>TotalText</w:t>
                </w:r>
              </w:p>
            </w:tc>
          </w:sdtContent>
        </w:sdt>
        <w:sdt>
          <w:sdtPr>
            <w:alias w:val="#Nav: /Header/Totals/TotalAmountIncludingVAT"/>
            <w:tag w:val="#Nav: CBR Standard Sales Invoice/50004"/>
            <w:id w:val="1661501859"/>
            <w:placeholder>
              <w:docPart w:val="E669237B7CE54EE18FF6118962B3EFB3"/>
            </w:placeholder>
            <w:dataBinding w:prefixMappings="xmlns:ns0='urn:microsoft-dynamics-nav/reports/CBR Standard Sales Invoice/50004/'" w:xpath="/ns0:NavWordReportXmlPart[1]/ns0:Header[1]/ns0:Totals[1]/ns0:TotalAmountIncludingVAT[1]" w:storeItemID="{680DFEB8-5DA8-4DDF-A251-C93EB82CBEF9}"/>
            <w:text/>
          </w:sdtPr>
          <w:sdtEndPr/>
          <w:sdtContent>
            <w:tc>
              <w:tcPr>
                <w:tcW w:w="1620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8663B" w:rsidP="00B8237D" w:rsidRDefault="0058663B" w14:paraId="4A3A5331" w14:textId="77777777">
                <w:pPr>
                  <w:pStyle w:val="StrongnospacingForceRight"/>
                </w:pPr>
                <w:r w:rsidRPr="0023400D">
                  <w:t>TotalAmountIncludingVAT</w:t>
                </w:r>
              </w:p>
            </w:tc>
          </w:sdtContent>
        </w:sdt>
      </w:tr>
    </w:tbl>
    <w:p w:rsidRPr="002848A5" w:rsidR="001D2965" w:rsidP="00EC595B" w:rsidRDefault="001D2965" w14:paraId="356E9644" w14:textId="77777777">
      <w:pPr>
        <w:pStyle w:val="SubGroupSeparation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CBR Standard Sales Invoice/50004"/>
        <w:id w:val="940566818"/>
        <w15:dataBinding w:prefixMappings="xmlns:ns0='urn:microsoft-dynamics-nav/reports/CBR Standard Sales Invoice/50004/'" w:xpath="/ns0:NavWordReportXmlPart[1]/ns0:Header[1]/ns0:PaymentReportingArgument" w:storeItemID="{680DFEB8-5DA8-4DDF-A251-C93EB82CBEF9}"/>
        <w15:repeatingSection/>
      </w:sdtPr>
      <w:sdtEndPr>
        <w:rPr>
          <w:rFonts w:ascii="Calibri" w:hAnsi="Calibri"/>
          <w:color w:val="auto"/>
          <w:sz w:val="24"/>
          <w:szCs w:val="24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95A74152B287419C962D5DE6DAC609AB"/>
            </w:placeholder>
            <w15:repeatingSectionItem/>
          </w:sdtPr>
          <w:sdtEndPr>
            <w:rPr>
              <w:rFonts w:ascii="Calibri" w:hAnsi="Calibri"/>
              <w:color w:val="auto"/>
              <w:sz w:val="24"/>
              <w:szCs w:val="24"/>
            </w:rPr>
          </w:sdtEndPr>
          <w:sdtContent>
            <w:sdt>
              <w:sdtPr>
                <w:alias w:val="#Nav: /Header/PaymentReportingArgument/PaymentServiceLogo"/>
                <w:tag w:val="#Nav: CBR Standard Sales Invoice/50004"/>
                <w:id w:val="-804161553"/>
                <w:dataBinding w:prefixMappings="xmlns:ns0='urn:microsoft-dynamics-nav/reports/CBR Standard Sales Invoice/50004/'" w:xpath="/ns0:NavWordReportXmlPart[1]/ns0:Header[1]/ns0:PaymentReportingArgument[1]/ns0:PaymentServiceLogo[1]" w:storeItemID="{680DFEB8-5DA8-4DDF-A251-C93EB82CBEF9}"/>
                <w:picture/>
              </w:sdtPr>
              <w:sdtEndPr/>
              <w:sdtContent>
                <w:p w:rsidR="002848A5" w:rsidP="006D679D" w:rsidRDefault="002848A5" w14:paraId="6E878FBC" w14:textId="77777777">
                  <w:r>
                    <w:rPr>
                      <w:noProof/>
                    </w:rPr>
                    <w:drawing>
                      <wp:inline distT="0" distB="0" distL="0" distR="0" wp14:anchorId="0667A264" wp14:editId="50CD7F03">
                        <wp:extent cx="1080000" cy="1080000"/>
                        <wp:effectExtent l="0" t="0" r="6350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Cs w:val="22"/>
                  <w:u w:val="none"/>
                </w:rPr>
                <w:alias w:val="#Nav: /Header/PaymentReportingArgument/PaymentServiceText_Url"/>
                <w:tag w:val="#Nav: CBR Standard Sales Invoice/50004"/>
                <w:id w:val="1283080237"/>
                <w:placeholder>
                  <w:docPart w:val="DefaultPlaceholder_-1854013440"/>
                </w:placeholder>
                <w:dataBinding w:prefixMappings="xmlns:ns0='urn:microsoft-dynamics-nav/reports/CBR Standard Sales Invoice/50004/'" w:xpath="/ns0:NavWordReportXmlPart[1]/ns0:Header[1]/ns0:PaymentReportingArgument[1]/ns0:PaymentServiceText_Url[1]" w:storeItemID="{680DFEB8-5DA8-4DDF-A251-C93EB82CBEF9}"/>
                <w:text/>
              </w:sdtPr>
              <w:sdtEndPr/>
              <w:sdtContent>
                <w:p w:rsidR="002848A5" w:rsidP="006D679D" w:rsidRDefault="005D1B96" w14:paraId="61A201C0" w14:textId="77777777">
                  <w:pPr>
                    <w:pStyle w:val="Style1"/>
                    <w:rPr>
                      <w:color w:val="auto"/>
                      <w:sz w:val="24"/>
                      <w:szCs w:val="24"/>
                    </w:rPr>
                  </w:pPr>
                  <w:r w:rsidRPr="0023400D">
                    <w:rPr>
                      <w:rFonts w:asciiTheme="minorHAnsi" w:hAnsiTheme="minorHAnsi" w:eastAsiaTheme="minorHAnsi" w:cstheme="minorBidi"/>
                      <w:color w:val="auto"/>
                      <w:szCs w:val="22"/>
                      <w:u w:val="none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="008166C0" w:rsidP="008166C0" w:rsidRDefault="008166C0" w14:paraId="1F2A16AB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1474"/>
      </w:tblGrid>
      <w:tr w:rsidR="00FA76F1" w:rsidTr="00381659" w14:paraId="7F87291C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446530" w:themeColor="accent2" w:themeShade="80"/>
                <w:szCs w:val="18"/>
              </w:rPr>
              <w:alias w:val="#Nav: /Header/Totals/AmountSubjectToSalesTaxLbl"/>
              <w:tag w:val="#Nav: CBR Standard Sales Invoice/50004"/>
              <w:id w:val="381217744"/>
              <w:placeholder>
                <w:docPart w:val="E4C5855094A746239AD1B290AE1890C9"/>
              </w:placeholder>
              <w:dataBinding w:prefixMappings="xmlns:ns0='urn:microsoft-dynamics-nav/reports/CBR Standard Sales Invoice/50004/'" w:xpath="/ns0:NavWordReportXmlPart[1]/ns0:Header[1]/ns0:Totals[1]/ns0:AmountSubjectToSalesTaxLbl[1]" w:storeItemID="{680DFEB8-5DA8-4DDF-A251-C93EB82CBEF9}"/>
              <w:text/>
            </w:sdtPr>
            <w:sdtEndPr/>
            <w:sdtContent>
              <w:p w:rsidR="00FA76F1" w:rsidP="00912C61" w:rsidRDefault="00FA76F1" w14:paraId="2CB45186" w14:textId="77777777">
                <w:pPr>
                  <w:pStyle w:val="Heading1"/>
                  <w:spacing w:line="240" w:lineRule="exact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18"/>
                  </w:rPr>
                  <w:t>AmountSubjectToSalesTaxLbl</w:t>
                </w:r>
              </w:p>
            </w:sdtContent>
          </w:sdt>
        </w:tc>
        <w:tc>
          <w:tcPr>
            <w:tcW w:w="147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CBR Standard Sales Invoice/50004"/>
              <w:id w:val="1164132221"/>
              <w:placeholder>
                <w:docPart w:val="FC5C77D59C304855B399D56DFD37C9AF"/>
              </w:placeholder>
              <w:dataBinding w:prefixMappings="xmlns:ns0='urn:microsoft-dynamics-nav/reports/CBR Standard Sales Invoice/50004/'" w:xpath="/ns0:NavWordReportXmlPart[1]/ns0:Header[1]/ns0:Totals[1]/ns0:AmountSubjectToSalesTax[1]" w:storeItemID="{680DFEB8-5DA8-4DDF-A251-C93EB82CBEF9}"/>
              <w:text/>
            </w:sdtPr>
            <w:sdtEndPr/>
            <w:sdtContent>
              <w:p w:rsidR="00FA76F1" w:rsidP="00912C61" w:rsidRDefault="00FA76F1" w14:paraId="1CA84C63" w14:textId="77777777">
                <w:pPr>
                  <w:pStyle w:val="ForceRightNoSpacing"/>
                  <w:spacing w:line="240" w:lineRule="exact"/>
                </w:pPr>
                <w:r>
                  <w:t>AmountSubjectToSalesTax</w:t>
                </w:r>
              </w:p>
            </w:sdtContent>
          </w:sdt>
        </w:tc>
      </w:tr>
      <w:tr w:rsidR="00FA76F1" w:rsidTr="00381659" w14:paraId="32D278B1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446530" w:themeColor="accent2" w:themeShade="80"/>
                <w:szCs w:val="18"/>
              </w:rPr>
              <w:alias w:val="#Nav: /Header/Totals/AmountExemptFromSalesTaxLbl"/>
              <w:tag w:val="#Nav: CBR Standard Sales Invoice/50004"/>
              <w:id w:val="-277572845"/>
              <w:placeholder>
                <w:docPart w:val="53E0915B75D5439F8175A1D16E1AEC54"/>
              </w:placeholder>
              <w:dataBinding w:prefixMappings="xmlns:ns0='urn:microsoft-dynamics-nav/reports/CBR Standard Sales Invoice/50004/'" w:xpath="/ns0:NavWordReportXmlPart[1]/ns0:Header[1]/ns0:Totals[1]/ns0:AmountExemptFromSalesTaxLbl[1]" w:storeItemID="{680DFEB8-5DA8-4DDF-A251-C93EB82CBEF9}"/>
              <w:text/>
            </w:sdtPr>
            <w:sdtEndPr/>
            <w:sdtContent>
              <w:p w:rsidR="00FA76F1" w:rsidP="00912C61" w:rsidRDefault="00FA76F1" w14:paraId="7F410B62" w14:textId="77777777">
                <w:pPr>
                  <w:pStyle w:val="Heading1"/>
                  <w:spacing w:line="240" w:lineRule="exact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r w:rsidRPr="00184FE6">
                  <w:rPr>
                    <w:rFonts w:asciiTheme="majorHAnsi" w:hAnsiTheme="majorHAnsi"/>
                    <w:b w:val="0"/>
                    <w:color w:val="446530" w:themeColor="accent2" w:themeShade="80"/>
                    <w:szCs w:val="18"/>
                  </w:rPr>
                  <w:t>AmountExemptFromSalesTaxLbl</w:t>
                </w:r>
              </w:p>
            </w:sdtContent>
          </w:sdt>
        </w:tc>
        <w:tc>
          <w:tcPr>
            <w:tcW w:w="147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CBR Standard Sales Invoice/50004"/>
              <w:id w:val="1747686538"/>
              <w:placeholder>
                <w:docPart w:val="788B73E9CFEF420EA1DC46E58EEA2AE0"/>
              </w:placeholder>
              <w:dataBinding w:prefixMappings="xmlns:ns0='urn:microsoft-dynamics-nav/reports/CBR Standard Sales Invoice/50004/'" w:xpath="/ns0:NavWordReportXmlPart[1]/ns0:Header[1]/ns0:Totals[1]/ns0:AmountExemptFromSalesTax[1]" w:storeItemID="{680DFEB8-5DA8-4DDF-A251-C93EB82CBEF9}"/>
              <w:text/>
            </w:sdtPr>
            <w:sdtEndPr/>
            <w:sdtContent>
              <w:p w:rsidR="00FA76F1" w:rsidP="00912C61" w:rsidRDefault="00FA76F1" w14:paraId="7D5EA44F" w14:textId="77777777">
                <w:pPr>
                  <w:pStyle w:val="ForceRightNoSpacing"/>
                  <w:spacing w:line="240" w:lineRule="exact"/>
                </w:pPr>
                <w:r>
                  <w:t>AmountExemptFromSalesTax</w:t>
                </w:r>
              </w:p>
            </w:sdtContent>
          </w:sdt>
        </w:tc>
      </w:tr>
    </w:tbl>
    <w:p w:rsidR="008166C0" w:rsidP="00FF5235" w:rsidRDefault="008166C0" w14:paraId="4F6CD9DE" w14:textId="77777777">
      <w:pPr>
        <w:spacing w:before="60" w:after="60"/>
        <w:ind w:right="144"/>
      </w:pPr>
    </w:p>
    <w:sectPr w:rsidR="008166C0" w:rsidSect="00F117EC">
      <w:headerReference w:type="default" r:id="rId10"/>
      <w:footerReference w:type="default" r:id="rId11"/>
      <w:footerReference w:type="first" r:id="rId12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0B94" w:rsidP="00E40C63" w:rsidRDefault="002C0B94" w14:paraId="49E4805E" w14:textId="77777777">
      <w:pPr>
        <w:spacing w:after="0"/>
      </w:pPr>
      <w:r>
        <w:separator/>
      </w:r>
    </w:p>
  </w:endnote>
  <w:endnote w:type="continuationSeparator" w:id="0">
    <w:p w:rsidR="002C0B94" w:rsidP="00E40C63" w:rsidRDefault="002C0B94" w14:paraId="2CFEB05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1B7B5F66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3EB4C374" w14:textId="77777777">
            <w:sdt>
              <w:sdtPr>
                <w:rPr>
                  <w:lang w:val="da-DK"/>
                </w:rPr>
                <w:alias w:val="#Nav: /Header/CompanyLegalStatement"/>
                <w:tag w:val="#Nav: CBR Standard Sales Invoice/500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CBR Standard Sales Invoice/50004/'" w:xpath="/ns0:NavWordReportXmlPart[1]/ns0:Header[1]/ns0:CompanyLegalStatement[1]" w:storeItemID="{680DFEB8-5DA8-4DDF-A251-C93EB82CBEF9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58653BD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7BAFCA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7077F87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 w14:paraId="5BA798E6" w14:textId="77777777">
      <w:sdt>
        <w:sdtPr>
          <w:rPr>
            <w:rFonts w:asciiTheme="majorHAnsi" w:hAnsiTheme="majorHAnsi"/>
            <w:color w:val="446530" w:themeColor="accent2" w:themeShade="80"/>
          </w:rPr>
          <w:alias w:val="#Nav: /Header/HomePage_Lbl"/>
          <w:tag w:val="#Nav: CBR Standard Sales Invoice/50004"/>
          <w:id w:val="649635640"/>
          <w:placeholder>
            <w:docPart w:val="0379F24208A14033A2A349BA11B20C57"/>
          </w:placeholder>
          <w:dataBinding w:prefixMappings="xmlns:ns0='urn:microsoft-dynamics-nav/reports/CBR Standard Sales Invoice/50004/'" w:xpath="/ns0:NavWordReportXmlPart[1]/ns0:Header[1]/ns0:HomePage_Lbl[1]" w:storeItemID="{680DFEB8-5DA8-4DDF-A251-C93EB82CBEF9}"/>
          <w:text/>
        </w:sdtPr>
        <w:sdtEndPr/>
        <w:sdtContent>
          <w:tc>
            <w:tcPr>
              <w:tcW w:w="1250" w:type="pct"/>
            </w:tcPr>
            <w:p w:rsidRPr="00184FE6" w:rsidR="0023400D" w:rsidP="00C43401" w:rsidRDefault="0023400D" w14:paraId="36C324BB" w14:textId="77777777">
              <w:pPr>
                <w:pStyle w:val="Heading2"/>
                <w:outlineLvl w:val="1"/>
                <w:rPr>
                  <w:rFonts w:asciiTheme="majorHAnsi" w:hAnsiTheme="majorHAnsi"/>
                  <w:color w:val="446530" w:themeColor="accent2" w:themeShade="80"/>
                </w:rPr>
              </w:pPr>
              <w:r w:rsidRPr="00184FE6">
                <w:rPr>
                  <w:rFonts w:asciiTheme="majorHAnsi" w:hAnsiTheme="majorHAnsi"/>
                  <w:color w:val="446530" w:themeColor="accent2" w:themeShade="8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446530" w:themeColor="accent2" w:themeShade="80"/>
          </w:rPr>
          <w:alias w:val="#Nav: /Header/CompanyPhoneNo_Lbl"/>
          <w:tag w:val="#Nav: CBR Standard Sales Invoice/50004"/>
          <w:id w:val="560367384"/>
          <w:placeholder>
            <w:docPart w:val="0E5D4EF6A20D41868CC3D9337D2C6E46"/>
          </w:placeholder>
          <w:dataBinding w:prefixMappings="xmlns:ns0='urn:microsoft-dynamics-nav/reports/CBR Standard Sales Invoice/50004/'" w:xpath="/ns0:NavWordReportXmlPart[1]/ns0:Header[1]/ns0:CompanyPhoneNo_Lbl[1]" w:storeItemID="{680DFEB8-5DA8-4DDF-A251-C93EB82CBEF9}"/>
          <w:text/>
        </w:sdtPr>
        <w:sdtEndPr/>
        <w:sdtContent>
          <w:tc>
            <w:tcPr>
              <w:tcW w:w="1250" w:type="pct"/>
            </w:tcPr>
            <w:p w:rsidRPr="00184FE6" w:rsidR="0023400D" w:rsidP="00C43401" w:rsidRDefault="0023400D" w14:paraId="7764E5E8" w14:textId="77777777">
              <w:pPr>
                <w:pStyle w:val="Heading2"/>
                <w:outlineLvl w:val="1"/>
                <w:rPr>
                  <w:rFonts w:asciiTheme="majorHAnsi" w:hAnsiTheme="majorHAnsi"/>
                  <w:color w:val="446530" w:themeColor="accent2" w:themeShade="80"/>
                  <w:lang w:val="da-DK"/>
                </w:rPr>
              </w:pPr>
              <w:r w:rsidRPr="00184FE6">
                <w:rPr>
                  <w:rFonts w:asciiTheme="majorHAnsi" w:hAnsiTheme="majorHAnsi"/>
                  <w:color w:val="446530" w:themeColor="accent2" w:themeShade="8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446530" w:themeColor="accent2" w:themeShade="80"/>
          </w:rPr>
          <w:alias w:val="#Nav: /Header/EMail_Header_Lbl"/>
          <w:tag w:val="#Nav: CBR Standard Sales Invoice/50004"/>
          <w:id w:val="-272474917"/>
          <w:placeholder>
            <w:docPart w:val="46C3E5A7C0714B5783D9EC860299EAB6"/>
          </w:placeholder>
          <w:dataBinding w:prefixMappings="xmlns:ns0='urn:microsoft-dynamics-nav/reports/CBR Standard Sales Invoice/50004/'" w:xpath="/ns0:NavWordReportXmlPart[1]/ns0:Header[1]/ns0:EMail_Header_Lbl[1]" w:storeItemID="{680DFEB8-5DA8-4DDF-A251-C93EB82CBEF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184FE6" w:rsidR="0023400D" w:rsidP="00C43401" w:rsidRDefault="0023400D" w14:paraId="74D4FC86" w14:textId="77777777">
              <w:pPr>
                <w:pStyle w:val="Heading2"/>
                <w:outlineLvl w:val="1"/>
                <w:rPr>
                  <w:rFonts w:asciiTheme="majorHAnsi" w:hAnsiTheme="majorHAnsi"/>
                  <w:color w:val="446530" w:themeColor="accent2" w:themeShade="80"/>
                </w:rPr>
              </w:pPr>
              <w:r w:rsidRPr="00184FE6">
                <w:rPr>
                  <w:rFonts w:asciiTheme="majorHAnsi" w:hAnsiTheme="majorHAnsi"/>
                  <w:color w:val="446530" w:themeColor="accent2" w:themeShade="8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446530" w:themeColor="accent2" w:themeShade="8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184FE6" w:rsidR="0023400D" w:rsidP="00C43401" w:rsidRDefault="00B8237D" w14:paraId="29E89BA4" w14:textId="4B140FEB">
              <w:pPr>
                <w:pStyle w:val="Heading2"/>
                <w:outlineLvl w:val="1"/>
                <w:rPr>
                  <w:rFonts w:asciiTheme="majorHAnsi" w:hAnsiTheme="majorHAnsi"/>
                  <w:color w:val="446530" w:themeColor="accent2" w:themeShade="80"/>
                </w:rPr>
              </w:pPr>
              <w:r>
                <w:rPr>
                  <w:rFonts w:asciiTheme="majorHAnsi" w:hAnsiTheme="majorHAnsi"/>
                  <w:color w:val="446530" w:themeColor="accent2" w:themeShade="80"/>
                </w:rPr>
                <w:t>CompanyVATRegNo_Lbl</w:t>
              </w:r>
            </w:p>
          </w:tc>
        </w:sdtContent>
      </w:sdt>
    </w:tr>
    <w:tr w:rsidRPr="00F83594" w:rsidR="0023400D" w:rsidTr="0023400D" w14:paraId="1466166A" w14:textId="77777777">
      <w:sdt>
        <w:sdtPr>
          <w:alias w:val="#Nav: /Header/CompanyHomePage"/>
          <w:tag w:val="#Nav: CBR Standard Sales Invoice/50004"/>
          <w:id w:val="412437649"/>
          <w:placeholder>
            <w:docPart w:val="23AED02B3ED04951BC470DF72C4E5CE9"/>
          </w:placeholder>
          <w:dataBinding w:prefixMappings="xmlns:ns0='urn:microsoft-dynamics-nav/reports/CBR Standard Sales Invoice/50004/'" w:xpath="/ns0:NavWordReportXmlPart[1]/ns0:Header[1]/ns0:CompanyHomePage[1]" w:storeItemID="{680DFEB8-5DA8-4DDF-A251-C93EB82CBEF9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23400D" w14:paraId="47A1A3D8" w14:textId="77777777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CBR Standard Sales Invoice/50004"/>
          <w:id w:val="-1162540195"/>
          <w:placeholder>
            <w:docPart w:val="B02446A0005A43FCB0933B71A3676E75"/>
          </w:placeholder>
          <w:dataBinding w:prefixMappings="xmlns:ns0='urn:microsoft-dynamics-nav/reports/CBR Standard Sales Invoice/50004/'" w:xpath="/ns0:NavWordReportXmlPart[1]/ns0:Header[1]/ns0:CompanyPhoneNo[1]" w:storeItemID="{680DFEB8-5DA8-4DDF-A251-C93EB82CBEF9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23400D" w14:paraId="1F176BB7" w14:textId="77777777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CBR Standard Sales Invoice/50004"/>
          <w:id w:val="860396444"/>
          <w:placeholder>
            <w:docPart w:val="907758EE6B334C88903B346916881D3E"/>
          </w:placeholder>
          <w:dataBinding w:prefixMappings="xmlns:ns0='urn:microsoft-dynamics-nav/reports/CBR Standard Sales Invoice/50004/'" w:xpath="/ns0:NavWordReportXmlPart[1]/ns0:Header[1]/ns0:CompanyEMail[1]" w:storeItemID="{680DFEB8-5DA8-4DDF-A251-C93EB82CBEF9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23400D" w14:paraId="608C0194" w14:textId="77777777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B8237D" w14:paraId="76256A25" w14:textId="69422002">
              <w:r>
                <w:t>CompanyVATRegNo</w:t>
              </w:r>
            </w:p>
          </w:tc>
        </w:sdtContent>
      </w:sdt>
    </w:tr>
  </w:tbl>
  <w:p w:rsidRPr="005C497A" w:rsidR="00C43401" w:rsidRDefault="00C43401" w14:paraId="2B76957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0B94" w:rsidP="00E40C63" w:rsidRDefault="002C0B94" w14:paraId="6AA5D3AC" w14:textId="77777777">
      <w:pPr>
        <w:spacing w:after="0"/>
      </w:pPr>
      <w:r>
        <w:separator/>
      </w:r>
    </w:p>
  </w:footnote>
  <w:footnote w:type="continuationSeparator" w:id="0">
    <w:p w:rsidR="002C0B94" w:rsidP="00E40C63" w:rsidRDefault="002C0B94" w14:paraId="4C1433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03AFE008" w14:textId="77777777">
      <w:tc>
        <w:tcPr>
          <w:tcW w:w="2929" w:type="pct"/>
        </w:tcPr>
        <w:p w:rsidRPr="00C43401" w:rsidR="00C43401" w:rsidP="00C43401" w:rsidRDefault="002C0B94" w14:paraId="0964ED64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CBR Standard Sales Invoice/50004"/>
              <w:id w:val="1118172250"/>
              <w:placeholder>
                <w:docPart w:val="85F17D8968A64DA6A4F66CAAC909213D"/>
              </w:placeholder>
              <w:dataBinding w:prefixMappings="xmlns:ns0='urn:microsoft-dynamics-nav/reports/CBR Standard Sales Invoice/50004/'" w:xpath="/ns0:NavWordReportXmlPart[1]/ns0:Header[1]/ns0:DocumentTitle_Lbl[1]" w:storeItemID="{680DFEB8-5DA8-4DDF-A251-C93EB82CBEF9}"/>
              <w:text/>
            </w:sdtPr>
            <w:sdtEndPr>
              <w:rPr>
                <w:rStyle w:val="Strong"/>
              </w:rPr>
            </w:sdtEnd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CBR Standard Sales Invoice/50004"/>
              <w:id w:val="-1792285139"/>
              <w:placeholder>
                <w:docPart w:val="85F17D8968A64DA6A4F66CAAC909213D"/>
              </w:placeholder>
              <w:dataBinding w:prefixMappings="xmlns:ns0='urn:microsoft-dynamics-nav/reports/CBR Standard Sales Invoice/50004/'" w:xpath="/ns0:NavWordReportXmlPart[1]/ns0:Header[1]/ns0:DocumentNo[1]" w:storeItemID="{680DFEB8-5DA8-4DDF-A251-C93EB82CBEF9}"/>
              <w:text/>
            </w:sdtPr>
            <w:sdtEndPr>
              <w:rPr>
                <w:rStyle w:val="Strong"/>
              </w:rPr>
            </w:sdtEndPr>
            <w:sdtContent>
              <w:r w:rsidR="001D2965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CBR Standard Sales Invoice/50004"/>
            <w:id w:val="-1183590736"/>
            <w:placeholder>
              <w:docPart w:val="647FBC123D0D4A4C8824A50443E4DFC1"/>
            </w:placeholder>
            <w:dataBinding w:prefixMappings="xmlns:ns0='urn:microsoft-dynamics-nav/reports/CBR Standard Sales Invoice/50004/'" w:xpath="/ns0:NavWordReportXmlPart[1]/ns0:Header[1]/ns0:DocumentDate[1]" w:storeItemID="{680DFEB8-5DA8-4DDF-A251-C93EB82CBEF9}"/>
            <w:text/>
          </w:sdtPr>
          <w:sdtEndPr/>
          <w:sdtContent>
            <w:p w:rsidR="00C43401" w:rsidP="00C43401" w:rsidRDefault="00C43401" w14:paraId="7FF3D1DE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2C0B94" w14:paraId="47C728DC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CBR Standard Sales Invoice/50004"/>
              <w:id w:val="-1719745130"/>
              <w:placeholder>
                <w:docPart w:val="85F17D8968A64DA6A4F66CAAC909213D"/>
              </w:placeholder>
              <w:dataBinding w:prefixMappings="xmlns:ns0='urn:microsoft-dynamics-nav/reports/CBR Standard Sales Invoice/50004/'" w:xpath="/ns0:NavWordReportXmlPart[1]/ns0:Header[1]/ns0:Page_Lbl[1]" w:storeItemID="{680DFEB8-5DA8-4DDF-A251-C93EB82CBEF9}"/>
              <w:text/>
            </w:sdtPr>
            <w:sdtEndPr/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04E9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04E9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E775976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D32566C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15C4"/>
    <w:rsid w:val="00032E69"/>
    <w:rsid w:val="000357EB"/>
    <w:rsid w:val="00063F20"/>
    <w:rsid w:val="00066F99"/>
    <w:rsid w:val="000675B3"/>
    <w:rsid w:val="00070EE8"/>
    <w:rsid w:val="00074151"/>
    <w:rsid w:val="000844A3"/>
    <w:rsid w:val="000A665A"/>
    <w:rsid w:val="000B1571"/>
    <w:rsid w:val="000D228E"/>
    <w:rsid w:val="000D537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84FE6"/>
    <w:rsid w:val="00193DE5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2414A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0B94"/>
    <w:rsid w:val="002C7384"/>
    <w:rsid w:val="002E2A56"/>
    <w:rsid w:val="002E7F9A"/>
    <w:rsid w:val="00304C33"/>
    <w:rsid w:val="00304E92"/>
    <w:rsid w:val="003312E9"/>
    <w:rsid w:val="00335150"/>
    <w:rsid w:val="00337723"/>
    <w:rsid w:val="00341222"/>
    <w:rsid w:val="00341E83"/>
    <w:rsid w:val="00355E20"/>
    <w:rsid w:val="003642DD"/>
    <w:rsid w:val="00364529"/>
    <w:rsid w:val="00364FD7"/>
    <w:rsid w:val="00374316"/>
    <w:rsid w:val="00375035"/>
    <w:rsid w:val="00381659"/>
    <w:rsid w:val="0038349C"/>
    <w:rsid w:val="0038633D"/>
    <w:rsid w:val="00390535"/>
    <w:rsid w:val="00394029"/>
    <w:rsid w:val="003A0907"/>
    <w:rsid w:val="003A0E92"/>
    <w:rsid w:val="003A31D7"/>
    <w:rsid w:val="003A7E69"/>
    <w:rsid w:val="003B1D59"/>
    <w:rsid w:val="003B344A"/>
    <w:rsid w:val="003B4DE8"/>
    <w:rsid w:val="003C2C96"/>
    <w:rsid w:val="003D120B"/>
    <w:rsid w:val="003D4B80"/>
    <w:rsid w:val="003E2178"/>
    <w:rsid w:val="003F77E2"/>
    <w:rsid w:val="0040698F"/>
    <w:rsid w:val="0041602B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8687D"/>
    <w:rsid w:val="00492354"/>
    <w:rsid w:val="004A4D71"/>
    <w:rsid w:val="004B22F6"/>
    <w:rsid w:val="004B3E55"/>
    <w:rsid w:val="004B47ED"/>
    <w:rsid w:val="004B6FE5"/>
    <w:rsid w:val="004C60A5"/>
    <w:rsid w:val="004F2432"/>
    <w:rsid w:val="004F4682"/>
    <w:rsid w:val="0050342F"/>
    <w:rsid w:val="0051660C"/>
    <w:rsid w:val="00524711"/>
    <w:rsid w:val="00524FE6"/>
    <w:rsid w:val="0053573B"/>
    <w:rsid w:val="00543913"/>
    <w:rsid w:val="00552846"/>
    <w:rsid w:val="00563DCD"/>
    <w:rsid w:val="00571E70"/>
    <w:rsid w:val="00572373"/>
    <w:rsid w:val="00572B65"/>
    <w:rsid w:val="005731CF"/>
    <w:rsid w:val="00581EF8"/>
    <w:rsid w:val="00583B97"/>
    <w:rsid w:val="0058663B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4BD1"/>
    <w:rsid w:val="005B247B"/>
    <w:rsid w:val="005B3676"/>
    <w:rsid w:val="005C497A"/>
    <w:rsid w:val="005D1B96"/>
    <w:rsid w:val="005E5022"/>
    <w:rsid w:val="005F14C5"/>
    <w:rsid w:val="005F2559"/>
    <w:rsid w:val="005F5EC9"/>
    <w:rsid w:val="005F6BCC"/>
    <w:rsid w:val="0060202A"/>
    <w:rsid w:val="00604262"/>
    <w:rsid w:val="00610A30"/>
    <w:rsid w:val="00612ABF"/>
    <w:rsid w:val="006130B3"/>
    <w:rsid w:val="006245DA"/>
    <w:rsid w:val="006318C0"/>
    <w:rsid w:val="006433EE"/>
    <w:rsid w:val="0067225B"/>
    <w:rsid w:val="00677AD5"/>
    <w:rsid w:val="006800CE"/>
    <w:rsid w:val="0068273F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B90"/>
    <w:rsid w:val="006D64AE"/>
    <w:rsid w:val="006D679D"/>
    <w:rsid w:val="006F2626"/>
    <w:rsid w:val="00702AAD"/>
    <w:rsid w:val="007057CA"/>
    <w:rsid w:val="0071439C"/>
    <w:rsid w:val="00716E24"/>
    <w:rsid w:val="007200AD"/>
    <w:rsid w:val="00731217"/>
    <w:rsid w:val="00731840"/>
    <w:rsid w:val="00735EC6"/>
    <w:rsid w:val="00741F6B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F0817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62DD"/>
    <w:rsid w:val="00856BBF"/>
    <w:rsid w:val="00860ECE"/>
    <w:rsid w:val="00877E93"/>
    <w:rsid w:val="008972AA"/>
    <w:rsid w:val="008B6890"/>
    <w:rsid w:val="008B6A7B"/>
    <w:rsid w:val="008C3901"/>
    <w:rsid w:val="008D7475"/>
    <w:rsid w:val="008E766D"/>
    <w:rsid w:val="008F0A38"/>
    <w:rsid w:val="0090637C"/>
    <w:rsid w:val="009072D1"/>
    <w:rsid w:val="00907ECA"/>
    <w:rsid w:val="00912C61"/>
    <w:rsid w:val="0092542A"/>
    <w:rsid w:val="00933DB5"/>
    <w:rsid w:val="00940735"/>
    <w:rsid w:val="00943A17"/>
    <w:rsid w:val="009453BC"/>
    <w:rsid w:val="00954C6C"/>
    <w:rsid w:val="00962B71"/>
    <w:rsid w:val="00966D04"/>
    <w:rsid w:val="00982950"/>
    <w:rsid w:val="00991278"/>
    <w:rsid w:val="0099175E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F21B5"/>
    <w:rsid w:val="00A00B95"/>
    <w:rsid w:val="00A01AB9"/>
    <w:rsid w:val="00A048EC"/>
    <w:rsid w:val="00A132E3"/>
    <w:rsid w:val="00A30C38"/>
    <w:rsid w:val="00A42BE5"/>
    <w:rsid w:val="00A54A4D"/>
    <w:rsid w:val="00A57FD1"/>
    <w:rsid w:val="00A76F36"/>
    <w:rsid w:val="00A9010E"/>
    <w:rsid w:val="00A940EF"/>
    <w:rsid w:val="00A9726D"/>
    <w:rsid w:val="00AB0297"/>
    <w:rsid w:val="00AB47BE"/>
    <w:rsid w:val="00AB4E3C"/>
    <w:rsid w:val="00AD1D9E"/>
    <w:rsid w:val="00AE5590"/>
    <w:rsid w:val="00AE6131"/>
    <w:rsid w:val="00AF1EDD"/>
    <w:rsid w:val="00AF4452"/>
    <w:rsid w:val="00B00B61"/>
    <w:rsid w:val="00B01DA6"/>
    <w:rsid w:val="00B03EE9"/>
    <w:rsid w:val="00B10D67"/>
    <w:rsid w:val="00B1593F"/>
    <w:rsid w:val="00B22FDE"/>
    <w:rsid w:val="00B32D4B"/>
    <w:rsid w:val="00B402B9"/>
    <w:rsid w:val="00B437D5"/>
    <w:rsid w:val="00B53D5E"/>
    <w:rsid w:val="00B57659"/>
    <w:rsid w:val="00B60D54"/>
    <w:rsid w:val="00B8041E"/>
    <w:rsid w:val="00B8205C"/>
    <w:rsid w:val="00B8237D"/>
    <w:rsid w:val="00B86BCD"/>
    <w:rsid w:val="00B86E6F"/>
    <w:rsid w:val="00B86EFC"/>
    <w:rsid w:val="00B91CA1"/>
    <w:rsid w:val="00B92F96"/>
    <w:rsid w:val="00B96060"/>
    <w:rsid w:val="00BB7320"/>
    <w:rsid w:val="00BC1D68"/>
    <w:rsid w:val="00BC232B"/>
    <w:rsid w:val="00BC2E22"/>
    <w:rsid w:val="00BD2533"/>
    <w:rsid w:val="00BD2C73"/>
    <w:rsid w:val="00BD35AE"/>
    <w:rsid w:val="00BE5952"/>
    <w:rsid w:val="00BE6BE6"/>
    <w:rsid w:val="00BF0F10"/>
    <w:rsid w:val="00C14376"/>
    <w:rsid w:val="00C25361"/>
    <w:rsid w:val="00C27C1A"/>
    <w:rsid w:val="00C34D11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A1259"/>
    <w:rsid w:val="00CA4E0D"/>
    <w:rsid w:val="00CA6394"/>
    <w:rsid w:val="00CA6666"/>
    <w:rsid w:val="00CB70AD"/>
    <w:rsid w:val="00CC289D"/>
    <w:rsid w:val="00CD1B92"/>
    <w:rsid w:val="00CE5ADF"/>
    <w:rsid w:val="00CF5F27"/>
    <w:rsid w:val="00D21D63"/>
    <w:rsid w:val="00D22638"/>
    <w:rsid w:val="00D235D0"/>
    <w:rsid w:val="00D267CC"/>
    <w:rsid w:val="00D40A70"/>
    <w:rsid w:val="00D41DC8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38F1"/>
    <w:rsid w:val="00DA580A"/>
    <w:rsid w:val="00DB2F98"/>
    <w:rsid w:val="00DB4B5B"/>
    <w:rsid w:val="00DC306F"/>
    <w:rsid w:val="00DC7132"/>
    <w:rsid w:val="00DD708C"/>
    <w:rsid w:val="00DE2DF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D5A83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6FA0"/>
    <w:rsid w:val="00F4482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136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00D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3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23400D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qFormat/>
    <w:rsid w:val="0023400D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qFormat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qFormat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hAnsiTheme="majorHAnsi"/>
      <w:b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qFormat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qFormat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qFormat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qFormat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AF418760DF4F95A1098EA8A5A15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CBCD8-99EA-456F-8643-521178523E89}"/>
      </w:docPartPr>
      <w:docPartBody>
        <w:p w:rsidR="008D307E" w:rsidRDefault="00A732B7" w:rsidP="00A732B7">
          <w:pPr>
            <w:pStyle w:val="D2AF418760DF4F95A1098EA8A5A150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AED6D4ACB07449381032C9BAAF14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9BD76-948F-4828-AB01-53E78EBDBC2D}"/>
      </w:docPartPr>
      <w:docPartBody>
        <w:p w:rsidR="008D307E" w:rsidRDefault="00A732B7" w:rsidP="00A732B7">
          <w:pPr>
            <w:pStyle w:val="1AED6D4ACB07449381032C9BAAF146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DE545B9C4745D8916E16F7CCB2F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4953-6DA4-423B-B947-481B23B4475F}"/>
      </w:docPartPr>
      <w:docPartBody>
        <w:p w:rsidR="008D307E" w:rsidRDefault="00A732B7" w:rsidP="00A732B7">
          <w:pPr>
            <w:pStyle w:val="9EDE545B9C4745D8916E16F7CCB2F14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3A28D8DEA949EB9C5EF942939F7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AB7C9-54C0-46B9-9A2C-DC415FD4A7D6}"/>
      </w:docPartPr>
      <w:docPartBody>
        <w:p w:rsidR="008D307E" w:rsidRDefault="00A732B7" w:rsidP="00A732B7">
          <w:pPr>
            <w:pStyle w:val="C13A28D8DEA949EB9C5EF942939F7C9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C8C422EF0B438983B98CA673CA4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59790-81D6-4B0A-8B4F-E3A48D526573}"/>
      </w:docPartPr>
      <w:docPartBody>
        <w:p w:rsidR="008D307E" w:rsidRDefault="00A732B7" w:rsidP="00A732B7">
          <w:pPr>
            <w:pStyle w:val="95C8C422EF0B438983B98CA673CA4C7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A74152B287419C962D5DE6DAC6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9CEE-2247-4B4F-B7C5-70F4189D22F3}"/>
      </w:docPartPr>
      <w:docPartBody>
        <w:p w:rsidR="00A93787" w:rsidRDefault="00FC37AF" w:rsidP="00FC37AF">
          <w:pPr>
            <w:pStyle w:val="95A74152B287419C962D5DE6DAC609A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79C6556F1644DA9E7039F2A3C21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0A09E-9478-4505-B8DE-7E7839B8AFDD}"/>
      </w:docPartPr>
      <w:docPartBody>
        <w:p w:rsidR="00B70ABA" w:rsidRDefault="009248DD" w:rsidP="009248DD">
          <w:pPr>
            <w:pStyle w:val="B479C6556F1644DA9E7039F2A3C2144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4412E7D7104CDE9CB926B7248A8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9257A-EEBA-4225-B2F6-6D91728B74D8}"/>
      </w:docPartPr>
      <w:docPartBody>
        <w:p w:rsidR="00B70ABA" w:rsidRDefault="009248DD" w:rsidP="009248DD">
          <w:pPr>
            <w:pStyle w:val="FC4412E7D7104CDE9CB926B7248A88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2D7AF56FA54E5581B4BCE85A91F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8AF23-49EE-4C11-8520-D084FD2DCB05}"/>
      </w:docPartPr>
      <w:docPartBody>
        <w:p w:rsidR="00B70ABA" w:rsidRDefault="009248DD" w:rsidP="009248DD">
          <w:pPr>
            <w:pStyle w:val="D42D7AF56FA54E5581B4BCE85A91FE3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1BAB98CD084302B0307FFF1E9F6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C7368-2579-465D-86ED-6F9D83CDD800}"/>
      </w:docPartPr>
      <w:docPartBody>
        <w:p w:rsidR="00B70ABA" w:rsidRDefault="009248DD" w:rsidP="009248DD">
          <w:pPr>
            <w:pStyle w:val="291BAB98CD084302B0307FFF1E9F681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654F81C600482488C1833098447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34C5-3D01-47D7-9717-96175E93C581}"/>
      </w:docPartPr>
      <w:docPartBody>
        <w:p w:rsidR="00B70ABA" w:rsidRDefault="009248DD" w:rsidP="009248DD">
          <w:pPr>
            <w:pStyle w:val="F9654F81C600482488C18330984470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9CA4D7F57643AEA66B897B29802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0F724-138D-45EA-9BA1-099726BF38AF}"/>
      </w:docPartPr>
      <w:docPartBody>
        <w:p w:rsidR="00B70ABA" w:rsidRDefault="009248DD" w:rsidP="009248DD">
          <w:pPr>
            <w:pStyle w:val="C39CA4D7F57643AEA66B897B29802E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90E55665FC245D7993CD6AEAA56A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117AD-2931-42BC-AD22-64C654188E56}"/>
      </w:docPartPr>
      <w:docPartBody>
        <w:p w:rsidR="00B70ABA" w:rsidRDefault="009248DD" w:rsidP="009248DD">
          <w:pPr>
            <w:pStyle w:val="A90E55665FC245D7993CD6AEAA56A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5D8D140BC443729F171C61928BE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BE06F-D119-46CD-A43A-E028A3CE2703}"/>
      </w:docPartPr>
      <w:docPartBody>
        <w:p w:rsidR="00B70ABA" w:rsidRDefault="009248DD" w:rsidP="009248DD">
          <w:pPr>
            <w:pStyle w:val="2A5D8D140BC443729F171C61928BE7A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2BED116418F4AF6B8E2393A32363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C41-D4F9-4224-A2A6-7FCC11EB66BE}"/>
      </w:docPartPr>
      <w:docPartBody>
        <w:p w:rsidR="00B07230" w:rsidRDefault="001A3C35" w:rsidP="001A3C35">
          <w:pPr>
            <w:pStyle w:val="22BED116418F4AF6B8E2393A3236390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09D801C5E246CA851F33ED5E38E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02AEB-64CE-4409-BC62-C5663D16A83B}"/>
      </w:docPartPr>
      <w:docPartBody>
        <w:p w:rsidR="00B07230" w:rsidRDefault="001A3C35" w:rsidP="001A3C35">
          <w:pPr>
            <w:pStyle w:val="9209D801C5E246CA851F33ED5E38EC5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9F380269A8474CA2D26B99D54FD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C40F7-0A4C-4598-B317-F39597C14E59}"/>
      </w:docPartPr>
      <w:docPartBody>
        <w:p w:rsidR="00B07230" w:rsidRDefault="001A3C35" w:rsidP="001A3C35">
          <w:pPr>
            <w:pStyle w:val="A89F380269A8474CA2D26B99D54FD79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FD0D0C36EE4EC0A43336BFF95A2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87711-6E16-4950-B284-FC3A5087E0E5}"/>
      </w:docPartPr>
      <w:docPartBody>
        <w:p w:rsidR="00B07230" w:rsidRDefault="001A3C35" w:rsidP="001A3C35">
          <w:pPr>
            <w:pStyle w:val="57FD0D0C36EE4EC0A43336BFF95A2B3A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6398A15588432C8202DEAB1D522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5EA16-D06B-4149-92B4-A4717F6BA557}"/>
      </w:docPartPr>
      <w:docPartBody>
        <w:p w:rsidR="00B07230" w:rsidRDefault="001A3C35" w:rsidP="001A3C35">
          <w:pPr>
            <w:pStyle w:val="656398A15588432C8202DEAB1D52249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08991C120546568B22DB96BE53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135FF-D573-4B80-98B9-D5BAB99888B5}"/>
      </w:docPartPr>
      <w:docPartBody>
        <w:p w:rsidR="00B07230" w:rsidRDefault="001A3C35" w:rsidP="001A3C35">
          <w:pPr>
            <w:pStyle w:val="1B08991C120546568B22DB96BE53630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ADF56F50074096BF5F4B9963807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CA389-EA1B-4657-A8B8-E4E4BB08EDBA}"/>
      </w:docPartPr>
      <w:docPartBody>
        <w:p w:rsidR="00B07230" w:rsidRDefault="001A3C35" w:rsidP="001A3C35">
          <w:pPr>
            <w:pStyle w:val="E5ADF56F50074096BF5F4B99638070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2AF10376605494C847E3AC3B5AFC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D0F97-BD9D-4128-A9D0-A72F9670092A}"/>
      </w:docPartPr>
      <w:docPartBody>
        <w:p w:rsidR="00B07230" w:rsidRDefault="001A3C35" w:rsidP="001A3C35">
          <w:pPr>
            <w:pStyle w:val="22AF10376605494C847E3AC3B5AFC99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3192B59572427CA59D048EBC9B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BCB6A-6496-43AD-9D21-7C6952CD8310}"/>
      </w:docPartPr>
      <w:docPartBody>
        <w:p w:rsidR="00B07230" w:rsidRDefault="001A3C35" w:rsidP="001A3C35">
          <w:pPr>
            <w:pStyle w:val="843192B59572427CA59D048EBC9BB6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0379F24208A14033A2A349BA11B2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AA61D-7C75-4869-A7BD-12990A605E13}"/>
      </w:docPartPr>
      <w:docPartBody>
        <w:p w:rsidR="00B07230" w:rsidRDefault="001A3C35" w:rsidP="001A3C35">
          <w:pPr>
            <w:pStyle w:val="0379F24208A14033A2A349BA11B20C5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5D4EF6A20D41868CC3D9337D2C6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41CDE-B465-4575-8374-5A8F88FAA729}"/>
      </w:docPartPr>
      <w:docPartBody>
        <w:p w:rsidR="00B07230" w:rsidRDefault="001A3C35" w:rsidP="001A3C35">
          <w:pPr>
            <w:pStyle w:val="0E5D4EF6A20D41868CC3D9337D2C6E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6C3E5A7C0714B5783D9EC860299E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628B-0DF7-47FC-B55B-D30B1FD792FA}"/>
      </w:docPartPr>
      <w:docPartBody>
        <w:p w:rsidR="00B07230" w:rsidRDefault="001A3C35" w:rsidP="001A3C35">
          <w:pPr>
            <w:pStyle w:val="46C3E5A7C0714B5783D9EC860299EAB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ED02B3ED04951BC470DF72C4E5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34333-1D00-490B-B1E8-97FAE15CBC45}"/>
      </w:docPartPr>
      <w:docPartBody>
        <w:p w:rsidR="00B07230" w:rsidRDefault="001A3C35" w:rsidP="001A3C35">
          <w:pPr>
            <w:pStyle w:val="23AED02B3ED04951BC470DF72C4E5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2446A0005A43FCB0933B71A3676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1C19-34EC-4B7A-B918-41DF4A9D9BC1}"/>
      </w:docPartPr>
      <w:docPartBody>
        <w:p w:rsidR="00B07230" w:rsidRDefault="001A3C35" w:rsidP="001A3C35">
          <w:pPr>
            <w:pStyle w:val="B02446A0005A43FCB0933B71A3676E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7758EE6B334C88903B34691688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2E12A-4355-4FC6-9ECF-C9DB7D3E4FEB}"/>
      </w:docPartPr>
      <w:docPartBody>
        <w:p w:rsidR="00B07230" w:rsidRDefault="001A3C35" w:rsidP="001A3C35">
          <w:pPr>
            <w:pStyle w:val="907758EE6B334C88903B346916881D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C5855094A746239AD1B290AE189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0D281-508F-4660-B9A0-1C76CD926ABD}"/>
      </w:docPartPr>
      <w:docPartBody>
        <w:p w:rsidR="006278B9" w:rsidRDefault="004E2932" w:rsidP="004E2932">
          <w:pPr>
            <w:pStyle w:val="E4C5855094A746239AD1B290AE1890C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C77D59C304855B399D56DFD37C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6F842-6DD1-4A32-ABD0-0AD5F46E75ED}"/>
      </w:docPartPr>
      <w:docPartBody>
        <w:p w:rsidR="006278B9" w:rsidRDefault="004E2932" w:rsidP="004E2932">
          <w:pPr>
            <w:pStyle w:val="FC5C77D59C304855B399D56DFD37C9AF"/>
          </w:pPr>
          <w:r>
            <w:t>0.0</w:t>
          </w:r>
        </w:p>
      </w:docPartBody>
    </w:docPart>
    <w:docPart>
      <w:docPartPr>
        <w:name w:val="53E0915B75D5439F8175A1D16E1A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3B985-2E56-44C2-8885-DA7C03433866}"/>
      </w:docPartPr>
      <w:docPartBody>
        <w:p w:rsidR="006278B9" w:rsidRDefault="004E2932" w:rsidP="004E2932">
          <w:pPr>
            <w:pStyle w:val="53E0915B75D5439F8175A1D16E1AEC5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8B73E9CFEF420EA1DC46E58EEA2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02C00-D728-42B7-B1A7-84B83B4E503C}"/>
      </w:docPartPr>
      <w:docPartBody>
        <w:p w:rsidR="006278B9" w:rsidRDefault="004E2932" w:rsidP="004E2932">
          <w:pPr>
            <w:pStyle w:val="788B73E9CFEF420EA1DC46E58EEA2AE0"/>
          </w:pPr>
          <w:r>
            <w:t>0.0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A57E0B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C92BA4AA0545C398C4934EA870A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48DEC-1518-40A9-B844-F434D40510B6}"/>
      </w:docPartPr>
      <w:docPartBody>
        <w:p w:rsidR="001664D2" w:rsidRDefault="007000D4" w:rsidP="007000D4">
          <w:pPr>
            <w:pStyle w:val="6BC92BA4AA0545C398C4934EA870A2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231E4654AC4479B73B0EAB0824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0E93-6C6B-499B-B540-826FAF37EA7E}"/>
      </w:docPartPr>
      <w:docPartBody>
        <w:p w:rsidR="001664D2" w:rsidRDefault="007000D4" w:rsidP="007000D4">
          <w:pPr>
            <w:pStyle w:val="ED231E4654AC4479B73B0EAB0824E04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DEE1F5F0C446B484AB97B4F7EE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78745-BE37-4A55-90C6-C3B1E30AB72F}"/>
      </w:docPartPr>
      <w:docPartBody>
        <w:p w:rsidR="001664D2" w:rsidRDefault="007000D4" w:rsidP="007000D4">
          <w:pPr>
            <w:pStyle w:val="C9DEE1F5F0C446B484AB97B4F7EED67C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E21182EF1C42AD895328E106414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33257-8731-47D1-8C77-82C2D63246F0}"/>
      </w:docPartPr>
      <w:docPartBody>
        <w:p w:rsidR="001664D2" w:rsidRDefault="007000D4" w:rsidP="007000D4">
          <w:pPr>
            <w:pStyle w:val="43E21182EF1C42AD895328E1064140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8C7BDECA5E420B98FB6EBA3086A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F4EFE-0075-4489-83E6-E89EC256E09B}"/>
      </w:docPartPr>
      <w:docPartBody>
        <w:p w:rsidR="001664D2" w:rsidRDefault="007000D4" w:rsidP="007000D4">
          <w:pPr>
            <w:pStyle w:val="548C7BDECA5E420B98FB6EBA3086A4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4B05E20600470BADDF945FB14C5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6ED28-8709-488C-9A37-F42F7B40CDDF}"/>
      </w:docPartPr>
      <w:docPartBody>
        <w:p w:rsidR="001664D2" w:rsidRDefault="007000D4" w:rsidP="007000D4">
          <w:pPr>
            <w:pStyle w:val="CF4B05E20600470BADDF945FB14C53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2F89395C6B4FF882BE0E4B43DBE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3203E-8066-4E42-B7F5-17044A9E4913}"/>
      </w:docPartPr>
      <w:docPartBody>
        <w:p w:rsidR="001664D2" w:rsidRDefault="007000D4" w:rsidP="007000D4">
          <w:pPr>
            <w:pStyle w:val="CE2F89395C6B4FF882BE0E4B43DBEF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3C6991B32444EB975B5E874628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9937B-B3C9-4E1D-875A-93BD445F1A53}"/>
      </w:docPartPr>
      <w:docPartBody>
        <w:p w:rsidR="001664D2" w:rsidRDefault="007000D4" w:rsidP="007000D4">
          <w:pPr>
            <w:pStyle w:val="FD3C6991B32444EB975B5E8746282DF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A1A1DDCDE942798FB8382F391E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C62DD-9AE2-4EFD-AC15-F68541CE3797}"/>
      </w:docPartPr>
      <w:docPartBody>
        <w:p w:rsidR="001664D2" w:rsidRDefault="007000D4" w:rsidP="007000D4">
          <w:pPr>
            <w:pStyle w:val="92A1A1DDCDE942798FB8382F391E5FD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1F55C5916454796B6D55013FE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068F1-F8CE-40D0-BA75-9CE6043DBEAC}"/>
      </w:docPartPr>
      <w:docPartBody>
        <w:p w:rsidR="001664D2" w:rsidRDefault="007000D4" w:rsidP="007000D4">
          <w:pPr>
            <w:pStyle w:val="4FD1F55C5916454796B6D55013FE3AE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B48D0B97B642659A2AC16E3CEA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6FAE-B3A4-484F-BBA1-4A94FBAFF0EA}"/>
      </w:docPartPr>
      <w:docPartBody>
        <w:p w:rsidR="001664D2" w:rsidRDefault="007000D4" w:rsidP="007000D4">
          <w:pPr>
            <w:pStyle w:val="FDB48D0B97B642659A2AC16E3CEAFC56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B188A4D1DB4E09AFE50C9411E85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5A3DE-8DBC-4C52-A4D8-BFE8092B3CE9}"/>
      </w:docPartPr>
      <w:docPartBody>
        <w:p w:rsidR="001664D2" w:rsidRDefault="007000D4" w:rsidP="007000D4">
          <w:pPr>
            <w:pStyle w:val="A9B188A4D1DB4E09AFE50C9411E8577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9237B7CE54EE18FF6118962B3E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0E91E-FD1E-4306-A681-303433EC21CC}"/>
      </w:docPartPr>
      <w:docPartBody>
        <w:p w:rsidR="001664D2" w:rsidRDefault="007000D4" w:rsidP="007000D4">
          <w:pPr>
            <w:pStyle w:val="E669237B7CE54EE18FF6118962B3EFB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07ACD"/>
    <w:rsid w:val="000C099C"/>
    <w:rsid w:val="000C30DE"/>
    <w:rsid w:val="000C6630"/>
    <w:rsid w:val="000D4FFA"/>
    <w:rsid w:val="00111F37"/>
    <w:rsid w:val="00155F0C"/>
    <w:rsid w:val="001664D2"/>
    <w:rsid w:val="00187355"/>
    <w:rsid w:val="001A3C35"/>
    <w:rsid w:val="001B1B00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F6AA1"/>
    <w:rsid w:val="00350A6F"/>
    <w:rsid w:val="003633E3"/>
    <w:rsid w:val="0037559E"/>
    <w:rsid w:val="0038586A"/>
    <w:rsid w:val="003E037C"/>
    <w:rsid w:val="00441283"/>
    <w:rsid w:val="00451C7E"/>
    <w:rsid w:val="00471979"/>
    <w:rsid w:val="004C7006"/>
    <w:rsid w:val="004E2932"/>
    <w:rsid w:val="005073E4"/>
    <w:rsid w:val="0051742B"/>
    <w:rsid w:val="005D3D73"/>
    <w:rsid w:val="005E35BE"/>
    <w:rsid w:val="005F4655"/>
    <w:rsid w:val="00600011"/>
    <w:rsid w:val="00606FF7"/>
    <w:rsid w:val="006278B9"/>
    <w:rsid w:val="00643240"/>
    <w:rsid w:val="006706AC"/>
    <w:rsid w:val="0067402E"/>
    <w:rsid w:val="007000D4"/>
    <w:rsid w:val="0071615C"/>
    <w:rsid w:val="00724BA0"/>
    <w:rsid w:val="007351AB"/>
    <w:rsid w:val="00781235"/>
    <w:rsid w:val="007A26C4"/>
    <w:rsid w:val="007A3BCA"/>
    <w:rsid w:val="007D08E3"/>
    <w:rsid w:val="0081124A"/>
    <w:rsid w:val="00822ECA"/>
    <w:rsid w:val="00833113"/>
    <w:rsid w:val="008B3F9C"/>
    <w:rsid w:val="008C327C"/>
    <w:rsid w:val="008D307E"/>
    <w:rsid w:val="00920D69"/>
    <w:rsid w:val="009248DD"/>
    <w:rsid w:val="00954758"/>
    <w:rsid w:val="009563FB"/>
    <w:rsid w:val="00997A5F"/>
    <w:rsid w:val="009B550E"/>
    <w:rsid w:val="00A21A72"/>
    <w:rsid w:val="00A27CB6"/>
    <w:rsid w:val="00A42AC1"/>
    <w:rsid w:val="00A555E7"/>
    <w:rsid w:val="00A57E0B"/>
    <w:rsid w:val="00A732B7"/>
    <w:rsid w:val="00A81735"/>
    <w:rsid w:val="00A917F9"/>
    <w:rsid w:val="00A93787"/>
    <w:rsid w:val="00AC6E16"/>
    <w:rsid w:val="00AF6278"/>
    <w:rsid w:val="00B07230"/>
    <w:rsid w:val="00B20C44"/>
    <w:rsid w:val="00B24D45"/>
    <w:rsid w:val="00B25766"/>
    <w:rsid w:val="00B70ABA"/>
    <w:rsid w:val="00BE0C78"/>
    <w:rsid w:val="00BE5985"/>
    <w:rsid w:val="00BE7623"/>
    <w:rsid w:val="00C03606"/>
    <w:rsid w:val="00C71F5E"/>
    <w:rsid w:val="00C945BD"/>
    <w:rsid w:val="00CB561E"/>
    <w:rsid w:val="00D0317A"/>
    <w:rsid w:val="00D61CAF"/>
    <w:rsid w:val="00DA1BBC"/>
    <w:rsid w:val="00DB52A8"/>
    <w:rsid w:val="00DD1F5E"/>
    <w:rsid w:val="00DE673B"/>
    <w:rsid w:val="00E022EC"/>
    <w:rsid w:val="00E246A7"/>
    <w:rsid w:val="00E76BF9"/>
    <w:rsid w:val="00E82CAF"/>
    <w:rsid w:val="00E92499"/>
    <w:rsid w:val="00EA0CDB"/>
    <w:rsid w:val="00EB11C4"/>
    <w:rsid w:val="00EF7AB9"/>
    <w:rsid w:val="00F05A6F"/>
    <w:rsid w:val="00F260A2"/>
    <w:rsid w:val="00F26E0A"/>
    <w:rsid w:val="00F635C5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00D4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95A74152B287419C962D5DE6DAC609AB">
    <w:name w:val="95A74152B287419C962D5DE6DAC609AB"/>
    <w:rsid w:val="00FC37AF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6BC92BA4AA0545C398C4934EA870A28B">
    <w:name w:val="6BC92BA4AA0545C398C4934EA870A28B"/>
    <w:rsid w:val="007000D4"/>
  </w:style>
  <w:style w:type="paragraph" w:customStyle="1" w:styleId="ED231E4654AC4479B73B0EAB0824E043">
    <w:name w:val="ED231E4654AC4479B73B0EAB0824E043"/>
    <w:rsid w:val="007000D4"/>
  </w:style>
  <w:style w:type="paragraph" w:customStyle="1" w:styleId="C9DEE1F5F0C446B484AB97B4F7EED67C">
    <w:name w:val="C9DEE1F5F0C446B484AB97B4F7EED67C"/>
    <w:rsid w:val="007000D4"/>
  </w:style>
  <w:style w:type="paragraph" w:customStyle="1" w:styleId="43E21182EF1C42AD895328E1064140C6">
    <w:name w:val="43E21182EF1C42AD895328E1064140C6"/>
    <w:rsid w:val="007000D4"/>
  </w:style>
  <w:style w:type="paragraph" w:customStyle="1" w:styleId="548C7BDECA5E420B98FB6EBA3086A400">
    <w:name w:val="548C7BDECA5E420B98FB6EBA3086A400"/>
    <w:rsid w:val="007000D4"/>
  </w:style>
  <w:style w:type="paragraph" w:customStyle="1" w:styleId="CF4B05E20600470BADDF945FB14C53C6">
    <w:name w:val="CF4B05E20600470BADDF945FB14C53C6"/>
    <w:rsid w:val="007000D4"/>
  </w:style>
  <w:style w:type="paragraph" w:customStyle="1" w:styleId="CE2F89395C6B4FF882BE0E4B43DBEF87">
    <w:name w:val="CE2F89395C6B4FF882BE0E4B43DBEF87"/>
    <w:rsid w:val="007000D4"/>
  </w:style>
  <w:style w:type="paragraph" w:customStyle="1" w:styleId="FD3C6991B32444EB975B5E8746282DFD">
    <w:name w:val="FD3C6991B32444EB975B5E8746282DFD"/>
    <w:rsid w:val="007000D4"/>
  </w:style>
  <w:style w:type="paragraph" w:customStyle="1" w:styleId="92A1A1DDCDE942798FB8382F391E5FDA">
    <w:name w:val="92A1A1DDCDE942798FB8382F391E5FDA"/>
    <w:rsid w:val="007000D4"/>
  </w:style>
  <w:style w:type="paragraph" w:customStyle="1" w:styleId="4FD1F55C5916454796B6D55013FE3AE5">
    <w:name w:val="4FD1F55C5916454796B6D55013FE3AE5"/>
    <w:rsid w:val="007000D4"/>
  </w:style>
  <w:style w:type="paragraph" w:customStyle="1" w:styleId="FDB48D0B97B642659A2AC16E3CEAFC56">
    <w:name w:val="FDB48D0B97B642659A2AC16E3CEAFC56"/>
    <w:rsid w:val="007000D4"/>
  </w:style>
  <w:style w:type="paragraph" w:customStyle="1" w:styleId="A9B188A4D1DB4E09AFE50C9411E8577C">
    <w:name w:val="A9B188A4D1DB4E09AFE50C9411E8577C"/>
    <w:rsid w:val="007000D4"/>
  </w:style>
  <w:style w:type="paragraph" w:customStyle="1" w:styleId="E669237B7CE54EE18FF6118962B3EFB3">
    <w:name w:val="E669237B7CE54EE18FF6118962B3EFB3"/>
    <w:rsid w:val="00700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B R   S t a n d a r d   S a l e s   I n v o i c e / 5 0 0 0 4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a x R e g i s t e r N o > T a x R e g i s t e r N o < / T a x R e g i s t e r N o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DFEB8-5DA8-4DDF-A251-C93EB82CBEF9}">
  <ds:schemaRefs>
    <ds:schemaRef ds:uri="urn:microsoft-dynamics-nav/reports/CBR Standard Sales Invoice/50004/"/>
  </ds:schemaRefs>
</ds:datastoreItem>
</file>

<file path=customXml/itemProps2.xml><?xml version="1.0" encoding="utf-8"?>
<ds:datastoreItem xmlns:ds="http://schemas.openxmlformats.org/officeDocument/2006/customXml" ds:itemID="{2797C9C8-0E2E-4414-ACFE-69AD308F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2021-01-12T23:55:00Z</dcterms:created>
  <dcterms:modified xsi:type="dcterms:W3CDTF">2021-01-13T16:19:00Z</dcterms:modified>
</cp:coreProperties>
</file>